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BEB0E6" w14:textId="77777777" w:rsidR="00590D30" w:rsidRDefault="00CD1A55" w:rsidP="00590D30">
      <w:pPr>
        <w:pStyle w:val="Title"/>
      </w:pPr>
      <w:bookmarkStart w:id="0" w:name="_Hlk536712335"/>
      <w:bookmarkEnd w:id="0"/>
      <w:r>
        <w:t>GUÍA DE INSTALACIÓN Y USO</w:t>
      </w:r>
      <w:r w:rsidR="008F215E">
        <w:br/>
        <w:t xml:space="preserve">Sistema de </w:t>
      </w:r>
      <w:r w:rsidR="000513F6">
        <w:t>r</w:t>
      </w:r>
      <w:r w:rsidR="008F215E">
        <w:t xml:space="preserve">econocimiento de </w:t>
      </w:r>
      <w:r w:rsidR="000513F6">
        <w:t>g</w:t>
      </w:r>
      <w:r w:rsidR="008F215E">
        <w:t xml:space="preserve">estos para control de </w:t>
      </w:r>
      <w:r w:rsidR="000513F6">
        <w:t xml:space="preserve">un </w:t>
      </w:r>
      <w:r w:rsidR="008F215E">
        <w:t>brazo robótico</w:t>
      </w:r>
      <w:r w:rsidR="00C93347">
        <w:t xml:space="preserve"> </w:t>
      </w:r>
    </w:p>
    <w:p w14:paraId="7695620F" w14:textId="77777777" w:rsidR="00E5075A" w:rsidRPr="00E5075A" w:rsidRDefault="0044351D" w:rsidP="00E5075A">
      <w:pPr>
        <w:pStyle w:val="Subtitle"/>
        <w:rPr>
          <w:rStyle w:val="SubtleEmphasis"/>
        </w:rPr>
      </w:pPr>
      <w:r w:rsidRPr="00E5075A">
        <w:rPr>
          <w:rStyle w:val="SubtleEmphasis"/>
        </w:rPr>
        <w:t xml:space="preserve">Ing. </w:t>
      </w:r>
      <w:r w:rsidR="0058658F" w:rsidRPr="00E5075A">
        <w:rPr>
          <w:rStyle w:val="SubtleEmphasis"/>
        </w:rPr>
        <w:t>Jonathan Alejandro Zea</w:t>
      </w:r>
    </w:p>
    <w:p w14:paraId="5BDFD8FA" w14:textId="731E2A9B" w:rsidR="0058658F" w:rsidRDefault="00E724A0" w:rsidP="00E724A0">
      <w:pPr>
        <w:pStyle w:val="Subtitle"/>
        <w:rPr>
          <w:rStyle w:val="IntenseEmphasis"/>
          <w:i w:val="0"/>
          <w:color w:val="auto"/>
        </w:rPr>
      </w:pPr>
      <w:r>
        <w:rPr>
          <w:rStyle w:val="IntenseEmphasis"/>
          <w:i w:val="0"/>
          <w:color w:val="auto"/>
        </w:rPr>
        <w:t>A</w:t>
      </w:r>
      <w:r w:rsidR="0058658F" w:rsidRPr="002469B4">
        <w:rPr>
          <w:rStyle w:val="IntenseEmphasis"/>
          <w:i w:val="0"/>
          <w:color w:val="auto"/>
        </w:rPr>
        <w:t xml:space="preserve">sistente de </w:t>
      </w:r>
      <w:r w:rsidR="00F70816" w:rsidRPr="002469B4">
        <w:rPr>
          <w:rStyle w:val="IntenseEmphasis"/>
          <w:i w:val="0"/>
          <w:color w:val="auto"/>
        </w:rPr>
        <w:t>i</w:t>
      </w:r>
      <w:r w:rsidR="0058658F" w:rsidRPr="002469B4">
        <w:rPr>
          <w:rStyle w:val="IntenseEmphasis"/>
          <w:i w:val="0"/>
          <w:color w:val="auto"/>
        </w:rPr>
        <w:t>nvestigación</w:t>
      </w:r>
      <w:r>
        <w:rPr>
          <w:rStyle w:val="IntenseEmphasis"/>
          <w:i w:val="0"/>
          <w:color w:val="auto"/>
        </w:rPr>
        <w:t xml:space="preserve">, </w:t>
      </w:r>
      <w:r w:rsidR="006C30A7">
        <w:rPr>
          <w:rStyle w:val="IntenseEmphasis"/>
          <w:i w:val="0"/>
          <w:color w:val="auto"/>
        </w:rPr>
        <w:t>enero</w:t>
      </w:r>
      <w:r>
        <w:rPr>
          <w:rStyle w:val="IntenseEmphasis"/>
          <w:i w:val="0"/>
          <w:color w:val="auto"/>
        </w:rPr>
        <w:t xml:space="preserve"> 201</w:t>
      </w:r>
      <w:r w:rsidR="006C30A7">
        <w:rPr>
          <w:rStyle w:val="IntenseEmphasis"/>
          <w:i w:val="0"/>
          <w:color w:val="auto"/>
        </w:rPr>
        <w:t>9</w:t>
      </w:r>
      <w:bookmarkStart w:id="1" w:name="_GoBack"/>
      <w:bookmarkEnd w:id="1"/>
    </w:p>
    <w:sdt>
      <w:sdtPr>
        <w:id w:val="792620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s-419"/>
        </w:rPr>
      </w:sdtEndPr>
      <w:sdtContent>
        <w:p w14:paraId="3E0471B3" w14:textId="15DC0EA7" w:rsidR="00CB3BDE" w:rsidRDefault="00CB3BDE" w:rsidP="00541B97">
          <w:pPr>
            <w:pStyle w:val="TOCHeading"/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6799390" w:history="1">
            <w:r w:rsidRPr="007069A2">
              <w:rPr>
                <w:rStyle w:val="Hyperlink"/>
                <w:noProof/>
              </w:rPr>
              <w:t>ÍNDICE DE CONTENIDOS</w:t>
            </w:r>
            <w:r>
              <w:rPr>
                <w:noProof/>
                <w:webHidden/>
              </w:rPr>
              <w:tab/>
            </w:r>
          </w:hyperlink>
        </w:p>
        <w:p w14:paraId="4B8AB18D" w14:textId="7A82F974" w:rsidR="00CB3BDE" w:rsidRDefault="00CB3BDE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536799391" w:history="1">
            <w:r w:rsidRPr="007069A2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A39AD" w14:textId="15466E96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392" w:history="1">
            <w:r w:rsidRPr="007069A2">
              <w:rPr>
                <w:rStyle w:val="Hyperlink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7851" w14:textId="78658D84" w:rsidR="00CB3BDE" w:rsidRDefault="00CB3BDE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536799393" w:history="1">
            <w:r w:rsidRPr="007069A2">
              <w:rPr>
                <w:rStyle w:val="Hyperlink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B866D" w14:textId="07CAE9EB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394" w:history="1">
            <w:r w:rsidRPr="007069A2">
              <w:rPr>
                <w:rStyle w:val="Hyperlink"/>
                <w:noProof/>
              </w:rPr>
              <w:t>Prerrequisitos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FCFB" w14:textId="5DD4F06A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395" w:history="1">
            <w:r w:rsidRPr="007069A2">
              <w:rPr>
                <w:rStyle w:val="Hyperlink"/>
                <w:noProof/>
              </w:rPr>
              <w:t>Rearmado del brazo robótico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60CE9" w14:textId="2AAD5A2D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396" w:history="1">
            <w:r w:rsidRPr="007069A2">
              <w:rPr>
                <w:rStyle w:val="Hyperlink"/>
                <w:noProof/>
              </w:rPr>
              <w:t>Base del Brazo Robótico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A3DC7" w14:textId="7C4D30BF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397" w:history="1">
            <w:r w:rsidRPr="007069A2">
              <w:rPr>
                <w:rStyle w:val="Hyperlink"/>
                <w:noProof/>
              </w:rPr>
              <w:t>1er eslabón del brazo robótico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0F44D" w14:textId="09ECFC5E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398" w:history="1">
            <w:r w:rsidRPr="007069A2">
              <w:rPr>
                <w:rStyle w:val="Hyperlink"/>
                <w:noProof/>
              </w:rPr>
              <w:t>2do eslabón del brazo robótico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91539" w14:textId="3343C7C1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399" w:history="1">
            <w:r w:rsidRPr="007069A2">
              <w:rPr>
                <w:rStyle w:val="Hyperlink"/>
                <w:noProof/>
              </w:rPr>
              <w:t>Pinza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01117" w14:textId="6E961FA1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0" w:history="1">
            <w:r w:rsidRPr="007069A2">
              <w:rPr>
                <w:rStyle w:val="Hyperlink"/>
                <w:noProof/>
              </w:rPr>
              <w:t>Brazo robótico de 3GDL: modelo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49B1" w14:textId="4472EBA1" w:rsidR="00CB3BDE" w:rsidRDefault="00CB3BDE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536799401" w:history="1">
            <w:r w:rsidRPr="007069A2">
              <w:rPr>
                <w:rStyle w:val="Hyperlink"/>
                <w:noProof/>
              </w:rPr>
              <w:t>EJECUCIÓN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3D6D5" w14:textId="61F5BF50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402" w:history="1">
            <w:r w:rsidRPr="007069A2">
              <w:rPr>
                <w:rStyle w:val="Hyperlink"/>
                <w:noProof/>
              </w:rPr>
              <w:t>Conexión con el Myo Armband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6074" w14:textId="7CEEF914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3" w:history="1">
            <w:r w:rsidRPr="007069A2">
              <w:rPr>
                <w:rStyle w:val="Hyperlink"/>
                <w:noProof/>
                <w:lang w:val="en-US"/>
              </w:rPr>
              <w:t>Conectar Myo Armband por Bluetooth con Myo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20906" w14:textId="18F4B750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4" w:history="1">
            <w:r w:rsidRPr="007069A2">
              <w:rPr>
                <w:rStyle w:val="Hyperlink"/>
                <w:noProof/>
              </w:rPr>
              <w:t>Añadir Myo SDK como variable de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0FE94" w14:textId="687B2A2F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405" w:history="1">
            <w:r w:rsidRPr="007069A2">
              <w:rPr>
                <w:rStyle w:val="Hyperlink"/>
                <w:noProof/>
              </w:rPr>
              <w:t>Conexión con Lego Mindstorms EV3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32D9D" w14:textId="34871332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6" w:history="1">
            <w:r w:rsidRPr="007069A2">
              <w:rPr>
                <w:rStyle w:val="Hyperlink"/>
                <w:noProof/>
              </w:rPr>
              <w:t>Conexión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9C35" w14:textId="17B03C67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7" w:history="1">
            <w:r w:rsidRPr="007069A2">
              <w:rPr>
                <w:rStyle w:val="Hyperlink"/>
                <w:noProof/>
              </w:rPr>
              <w:t>Ejecución del programa en Mindstorms EV3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4B43" w14:textId="1F296A4F" w:rsidR="00CB3BDE" w:rsidRDefault="00CB3BDE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536799408" w:history="1">
            <w:r w:rsidRPr="007069A2">
              <w:rPr>
                <w:rStyle w:val="Hyperlink"/>
                <w:noProof/>
              </w:rPr>
              <w:t>Puesta en Marcha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6110B" w14:textId="3A119712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09" w:history="1">
            <w:r w:rsidRPr="007069A2">
              <w:rPr>
                <w:rStyle w:val="Hyperlink"/>
                <w:noProof/>
              </w:rPr>
              <w:t>Entrenamiento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CCAE" w14:textId="79726153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10" w:history="1">
            <w:r w:rsidRPr="007069A2">
              <w:rPr>
                <w:rStyle w:val="Hyperlink"/>
                <w:noProof/>
              </w:rPr>
              <w:t>Visualización de señales del Entrenamiento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0874" w14:textId="64049D95" w:rsidR="00CB3BDE" w:rsidRDefault="00CB3BDE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536799411" w:history="1">
            <w:r w:rsidRPr="007069A2">
              <w:rPr>
                <w:rStyle w:val="Hyperlink"/>
                <w:noProof/>
              </w:rPr>
              <w:t>Conexión con Lego y Reconocimiento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E0A6F" w14:textId="43C4E788" w:rsidR="00CB3BDE" w:rsidRDefault="00CB3BDE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536799412" w:history="1">
            <w:r w:rsidRPr="007069A2">
              <w:rPr>
                <w:rStyle w:val="Hyperlink"/>
                <w:noProof/>
              </w:rPr>
              <w:t>ENLACES DE DESCARGA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_Toc536799412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0C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AC69F" w14:textId="2FD52749" w:rsidR="00CB3BDE" w:rsidRDefault="00CB3BDE">
          <w:r>
            <w:rPr>
              <w:b/>
              <w:bCs/>
              <w:noProof/>
            </w:rPr>
            <w:fldChar w:fldCharType="end"/>
          </w:r>
        </w:p>
      </w:sdtContent>
    </w:sdt>
    <w:p w14:paraId="367B954C" w14:textId="77777777" w:rsidR="00CB3BDE" w:rsidRPr="00CB3BDE" w:rsidRDefault="00CB3BDE" w:rsidP="00CB3BDE"/>
    <w:p w14:paraId="3593CEA8" w14:textId="77777777" w:rsidR="003F5987" w:rsidRDefault="003F5987" w:rsidP="003F5987">
      <w:pPr>
        <w:pStyle w:val="Heading1"/>
      </w:pPr>
      <w:bookmarkStart w:id="2" w:name="_Toc536799391"/>
      <w:r>
        <w:lastRenderedPageBreak/>
        <w:t>INTRODUCCIÓN</w:t>
      </w:r>
      <w:bookmarkEnd w:id="2"/>
    </w:p>
    <w:p w14:paraId="026BC2B9" w14:textId="345858D2" w:rsidR="00DA257B" w:rsidRDefault="00CC4244" w:rsidP="00CC4244">
      <w:r>
        <w:t>El sistema de reconocimiento de gestos para control de un brazo robótico presentado en esta “</w:t>
      </w:r>
      <w:r w:rsidRPr="00CD1A55">
        <w:rPr>
          <w:i/>
        </w:rPr>
        <w:t>Guía de Instalación y Uso</w:t>
      </w:r>
      <w:r>
        <w:t xml:space="preserve">” es parte del proyecto Junior PIJ-16-13: </w:t>
      </w:r>
    </w:p>
    <w:p w14:paraId="7B19F5D1" w14:textId="77777777" w:rsidR="00DA257B" w:rsidRDefault="00CC4244" w:rsidP="00DA257B">
      <w:pPr>
        <w:jc w:val="center"/>
        <w:rPr>
          <w:b/>
          <w:i/>
        </w:rPr>
      </w:pPr>
      <w:r w:rsidRPr="00C93347">
        <w:rPr>
          <w:b/>
        </w:rPr>
        <w:t xml:space="preserve">Clasificación de señales electromiográficas del brazo humano usando técnicas de reconocimiento de patrones y </w:t>
      </w:r>
      <w:r w:rsidRPr="00C93347">
        <w:rPr>
          <w:b/>
          <w:i/>
        </w:rPr>
        <w:t xml:space="preserve">Machine </w:t>
      </w:r>
      <w:proofErr w:type="spellStart"/>
      <w:r w:rsidRPr="00C93347">
        <w:rPr>
          <w:b/>
          <w:i/>
        </w:rPr>
        <w:t>Learning</w:t>
      </w:r>
      <w:proofErr w:type="spellEnd"/>
    </w:p>
    <w:p w14:paraId="2DF83F20" w14:textId="77777777" w:rsidR="00CC4244" w:rsidRPr="0058658F" w:rsidRDefault="00CC4244" w:rsidP="00DA257B">
      <w:r>
        <w:t>Dirigido por Marco E. Benalcázar, PhD.</w:t>
      </w:r>
    </w:p>
    <w:p w14:paraId="094B636F" w14:textId="77777777" w:rsidR="001C081A" w:rsidRDefault="00DA257B" w:rsidP="00DA257B">
      <w:pPr>
        <w:pStyle w:val="Heading2"/>
      </w:pPr>
      <w:bookmarkStart w:id="3" w:name="_Toc536799392"/>
      <w:r>
        <w:t>Descripción</w:t>
      </w:r>
      <w:bookmarkEnd w:id="3"/>
    </w:p>
    <w:p w14:paraId="6E27B284" w14:textId="77777777" w:rsidR="00212E20" w:rsidRDefault="00212E20" w:rsidP="002F0278">
      <w:r>
        <w:t>Las características de</w:t>
      </w:r>
      <w:r w:rsidR="0038686E">
        <w:t>l sistema de reconocimiento de gestos</w:t>
      </w:r>
      <w:r w:rsidR="00EE1FFA">
        <w:t xml:space="preserve"> para control de un brazo robótico </w:t>
      </w:r>
      <w:r>
        <w:t>se</w:t>
      </w:r>
      <w:r w:rsidR="00EE1FFA">
        <w:t xml:space="preserve"> </w:t>
      </w:r>
      <w:r>
        <w:t>enumeran a continuación:</w:t>
      </w:r>
    </w:p>
    <w:p w14:paraId="4279A579" w14:textId="4D3B14C6" w:rsidR="00212E20" w:rsidRDefault="00212E20" w:rsidP="00212E20">
      <w:pPr>
        <w:pStyle w:val="ListParagraph"/>
        <w:numPr>
          <w:ilvl w:val="0"/>
          <w:numId w:val="13"/>
        </w:numPr>
      </w:pPr>
      <w:r>
        <w:t xml:space="preserve">Utiliza </w:t>
      </w:r>
      <w:r w:rsidR="00EE1FFA">
        <w:t xml:space="preserve">las señales electromiográficas </w:t>
      </w:r>
      <w:r>
        <w:t>(</w:t>
      </w:r>
      <w:r w:rsidR="00EE1FFA">
        <w:t>EMG</w:t>
      </w:r>
      <w:r>
        <w:t>)</w:t>
      </w:r>
      <w:r w:rsidR="00EE1FFA">
        <w:t xml:space="preserve"> del brazo de un usuario</w:t>
      </w:r>
      <w:r>
        <w:t xml:space="preserve"> adquiridas con el Myo Armband</w:t>
      </w:r>
      <w:r w:rsidR="00063A9D">
        <w:t>. Estas señales EMG son usadas</w:t>
      </w:r>
      <w:r>
        <w:t xml:space="preserve"> para el reconocimiento de gestos.</w:t>
      </w:r>
    </w:p>
    <w:p w14:paraId="50B24FE1" w14:textId="4ACBFEBF" w:rsidR="00212E20" w:rsidRDefault="00212E20" w:rsidP="00212E20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 w:rsidRPr="00212E20">
        <w:rPr>
          <w:lang w:val="en-US"/>
        </w:rPr>
        <w:t>R</w:t>
      </w:r>
      <w:r w:rsidR="00EE1FFA" w:rsidRPr="00212E20">
        <w:rPr>
          <w:lang w:val="en-US"/>
        </w:rPr>
        <w:t>econoce</w:t>
      </w:r>
      <w:proofErr w:type="spellEnd"/>
      <w:r w:rsidR="00EE1FFA" w:rsidRPr="00212E20">
        <w:rPr>
          <w:lang w:val="en-US"/>
        </w:rPr>
        <w:t xml:space="preserve"> 6 </w:t>
      </w:r>
      <w:proofErr w:type="spellStart"/>
      <w:r w:rsidR="00EE1FFA" w:rsidRPr="00212E20">
        <w:rPr>
          <w:lang w:val="en-US"/>
        </w:rPr>
        <w:t>clases</w:t>
      </w:r>
      <w:proofErr w:type="spellEnd"/>
      <w:r w:rsidR="00EE1FFA" w:rsidRPr="00212E20">
        <w:rPr>
          <w:lang w:val="en-US"/>
        </w:rPr>
        <w:t xml:space="preserve"> </w:t>
      </w:r>
      <w:r w:rsidR="00063A9D">
        <w:rPr>
          <w:lang w:val="en-US"/>
        </w:rPr>
        <w:t xml:space="preserve">de </w:t>
      </w:r>
      <w:proofErr w:type="spellStart"/>
      <w:r w:rsidR="00063A9D">
        <w:rPr>
          <w:lang w:val="en-US"/>
        </w:rPr>
        <w:t>gestos</w:t>
      </w:r>
      <w:proofErr w:type="spellEnd"/>
      <w:r w:rsidR="00063A9D">
        <w:rPr>
          <w:lang w:val="en-US"/>
        </w:rPr>
        <w:t xml:space="preserve"> </w:t>
      </w:r>
      <w:proofErr w:type="spellStart"/>
      <w:r w:rsidR="00EE1FFA" w:rsidRPr="00212E20">
        <w:rPr>
          <w:lang w:val="en-US"/>
        </w:rPr>
        <w:t>diferentes</w:t>
      </w:r>
      <w:proofErr w:type="spellEnd"/>
      <w:r>
        <w:rPr>
          <w:lang w:val="en-US"/>
        </w:rPr>
        <w:t xml:space="preserve"> </w:t>
      </w:r>
      <w:r w:rsidRPr="00EE1FFA">
        <w:rPr>
          <w:lang w:val="en-US"/>
        </w:rPr>
        <w:t>(wave in, wave out, fist, open, pinch, relax)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real</w:t>
      </w:r>
      <w:r w:rsidRPr="00EE1FFA">
        <w:rPr>
          <w:lang w:val="en-US"/>
        </w:rPr>
        <w:t>.</w:t>
      </w:r>
    </w:p>
    <w:p w14:paraId="79E011BF" w14:textId="097F028C" w:rsidR="00212E20" w:rsidRPr="00212E20" w:rsidRDefault="00212E20" w:rsidP="004D383D">
      <w:pPr>
        <w:pStyle w:val="ListParagraph"/>
        <w:numPr>
          <w:ilvl w:val="0"/>
          <w:numId w:val="13"/>
        </w:numPr>
      </w:pPr>
      <w:r w:rsidRPr="00212E20">
        <w:t>Es necesario entrenar al s</w:t>
      </w:r>
      <w:r>
        <w:t>istema cada vez que un usuario vaya a utilizar la funcionalidad de reconocimiento de gestos. El entrenamiento consiste en realizar 5 repeticiones para cada clase de gesto.</w:t>
      </w:r>
    </w:p>
    <w:p w14:paraId="5058B117" w14:textId="6F17F4F4" w:rsidR="00EE1FFA" w:rsidRDefault="00212E20" w:rsidP="00212E20">
      <w:pPr>
        <w:pStyle w:val="ListParagraph"/>
        <w:numPr>
          <w:ilvl w:val="0"/>
          <w:numId w:val="13"/>
        </w:numPr>
      </w:pPr>
      <w:r>
        <w:t>La clase de gesto reconocida junto con la señal de orientación (obtenida a través del Myo Armband) c</w:t>
      </w:r>
      <w:r w:rsidR="00431397">
        <w:t>ontrola</w:t>
      </w:r>
      <w:r>
        <w:t>n</w:t>
      </w:r>
      <w:r w:rsidR="00431397">
        <w:t xml:space="preserve"> un brazo robótico</w:t>
      </w:r>
      <w:r>
        <w:t>. Este brazo robótico es implementado en Lego Mindstorms EV3</w:t>
      </w:r>
      <w:r w:rsidR="00063A9D">
        <w:t>. A través de comunicación Bluetooth se envía las señales de control al brazo robótico</w:t>
      </w:r>
      <w:r w:rsidR="00EE1FFA">
        <w:t>.</w:t>
      </w:r>
    </w:p>
    <w:p w14:paraId="1960D721" w14:textId="2058CED1" w:rsidR="0038686E" w:rsidRPr="00212E20" w:rsidRDefault="00212E20" w:rsidP="00C80D84">
      <w:pPr>
        <w:pStyle w:val="ListParagraph"/>
        <w:numPr>
          <w:ilvl w:val="0"/>
          <w:numId w:val="12"/>
        </w:numPr>
      </w:pPr>
      <w:r>
        <w:t>Tiene una interfaz de usuario desarrollada en Matlab que permite al usuario</w:t>
      </w:r>
      <w:r w:rsidR="00063A9D">
        <w:t xml:space="preserve"> visualizar entrenar </w:t>
      </w:r>
    </w:p>
    <w:p w14:paraId="1B78F577" w14:textId="32579C4D" w:rsidR="0038686E" w:rsidRDefault="0038686E" w:rsidP="0038686E">
      <w:pPr>
        <w:pStyle w:val="Heading1"/>
      </w:pPr>
      <w:bookmarkStart w:id="4" w:name="_Toc536799393"/>
      <w:r>
        <w:t>INSTALACIÓN</w:t>
      </w:r>
      <w:bookmarkEnd w:id="4"/>
    </w:p>
    <w:p w14:paraId="6960536B" w14:textId="22CEB182" w:rsidR="00590D30" w:rsidRDefault="0038686E" w:rsidP="0038686E">
      <w:pPr>
        <w:pStyle w:val="Heading2"/>
      </w:pPr>
      <w:bookmarkStart w:id="5" w:name="_Toc536799394"/>
      <w:r>
        <w:t>Prerrequisitos del sistema</w:t>
      </w:r>
      <w:bookmarkEnd w:id="5"/>
    </w:p>
    <w:p w14:paraId="2F6D1BD8" w14:textId="3A11CC7A" w:rsidR="00DA257B" w:rsidRPr="00DA257B" w:rsidRDefault="00DA257B" w:rsidP="00DA257B">
      <w:pPr>
        <w:pStyle w:val="ListParagraph"/>
        <w:numPr>
          <w:ilvl w:val="0"/>
          <w:numId w:val="10"/>
        </w:numPr>
      </w:pPr>
      <w:r w:rsidRPr="00DA257B">
        <w:t>Matlab R2015a o superior</w:t>
      </w:r>
      <w:r w:rsidR="00447182">
        <w:t xml:space="preserve"> (incluyendo el </w:t>
      </w:r>
      <w:proofErr w:type="spellStart"/>
      <w:r w:rsidR="00447182">
        <w:t>toolbox</w:t>
      </w:r>
      <w:proofErr w:type="spellEnd"/>
      <w:r w:rsidR="00447182">
        <w:t xml:space="preserve"> de </w:t>
      </w:r>
      <w:proofErr w:type="spellStart"/>
      <w:r w:rsidR="00447182">
        <w:t>Parallel</w:t>
      </w:r>
      <w:proofErr w:type="spellEnd"/>
      <w:r w:rsidR="00447182">
        <w:t xml:space="preserve"> Computing)</w:t>
      </w:r>
    </w:p>
    <w:p w14:paraId="4FD61FD6" w14:textId="5318A000" w:rsidR="00C31DE3" w:rsidRPr="00DA257B" w:rsidRDefault="00DA257B" w:rsidP="00E43F24">
      <w:pPr>
        <w:pStyle w:val="ListParagraph"/>
        <w:numPr>
          <w:ilvl w:val="0"/>
          <w:numId w:val="10"/>
        </w:numPr>
      </w:pPr>
      <w:r w:rsidRPr="00DA257B">
        <w:t xml:space="preserve">Myo </w:t>
      </w:r>
      <w:proofErr w:type="spellStart"/>
      <w:r w:rsidRPr="00DA257B">
        <w:t>Connect</w:t>
      </w:r>
      <w:proofErr w:type="spellEnd"/>
    </w:p>
    <w:p w14:paraId="1DF6A451" w14:textId="72BEFD22" w:rsidR="00DA257B" w:rsidRDefault="00DA257B" w:rsidP="00DA257B">
      <w:pPr>
        <w:pStyle w:val="ListParagraph"/>
        <w:numPr>
          <w:ilvl w:val="0"/>
          <w:numId w:val="10"/>
        </w:numPr>
      </w:pPr>
      <w:r w:rsidRPr="00DA257B">
        <w:t>Myo SDK 0.9.0</w:t>
      </w:r>
    </w:p>
    <w:p w14:paraId="71A671AD" w14:textId="2AC711D2" w:rsidR="00A74D8F" w:rsidRDefault="00F640C8" w:rsidP="00E43F24">
      <w:pPr>
        <w:pStyle w:val="ListParagraph"/>
      </w:pPr>
      <w:hyperlink r:id="rId8" w:history="1">
        <w:r w:rsidR="00A74D8F" w:rsidRPr="00993D98">
          <w:rPr>
            <w:rStyle w:val="Hyperlink"/>
          </w:rPr>
          <w:t>https://support.getmyo.com/hc/en-us/articles/360018409792-Myo-Connect-SDK-and-firmware-downloads</w:t>
        </w:r>
      </w:hyperlink>
    </w:p>
    <w:p w14:paraId="1A0A6D3A" w14:textId="0C72CC28" w:rsidR="00DA257B" w:rsidRDefault="00DA257B" w:rsidP="00DA257B">
      <w:pPr>
        <w:pStyle w:val="ListParagraph"/>
        <w:numPr>
          <w:ilvl w:val="0"/>
          <w:numId w:val="10"/>
        </w:numPr>
      </w:pPr>
      <w:proofErr w:type="spellStart"/>
      <w:r w:rsidRPr="00DA257B">
        <w:t>MyoMex</w:t>
      </w:r>
      <w:proofErr w:type="spellEnd"/>
    </w:p>
    <w:p w14:paraId="75632D78" w14:textId="70D6C7B5" w:rsidR="00C31DE3" w:rsidRDefault="00F640C8" w:rsidP="00636E3F">
      <w:pPr>
        <w:pStyle w:val="ListParagraph"/>
        <w:tabs>
          <w:tab w:val="left" w:pos="5260"/>
        </w:tabs>
      </w:pPr>
      <w:hyperlink r:id="rId9" w:history="1">
        <w:r w:rsidR="00C31DE3" w:rsidRPr="00993D98">
          <w:rPr>
            <w:rStyle w:val="Hyperlink"/>
          </w:rPr>
          <w:t>https://github.com/mark-toma/MyoMex</w:t>
        </w:r>
      </w:hyperlink>
    </w:p>
    <w:p w14:paraId="1D0D0D95" w14:textId="0CBE54C1" w:rsidR="0038686E" w:rsidRPr="00B85918" w:rsidRDefault="00B85918" w:rsidP="00DA257B">
      <w:pPr>
        <w:pStyle w:val="ListParagraph"/>
        <w:numPr>
          <w:ilvl w:val="0"/>
          <w:numId w:val="10"/>
        </w:numPr>
        <w:rPr>
          <w:lang w:val="en-US"/>
        </w:rPr>
      </w:pPr>
      <w:r w:rsidRPr="00B85918">
        <w:rPr>
          <w:lang w:val="en-US"/>
        </w:rPr>
        <w:t>Lego Mindstorms Education EV·</w:t>
      </w:r>
      <w:r>
        <w:rPr>
          <w:lang w:val="en-US"/>
        </w:rPr>
        <w:t>-</w:t>
      </w:r>
      <w:r w:rsidRPr="00B85918">
        <w:rPr>
          <w:lang w:val="en-US"/>
        </w:rPr>
        <w:t xml:space="preserve"> Teacher Edition</w:t>
      </w:r>
    </w:p>
    <w:p w14:paraId="787AAD41" w14:textId="0183F3C9" w:rsidR="00836EE8" w:rsidRPr="00C35125" w:rsidRDefault="00F640C8" w:rsidP="00836EE8">
      <w:pPr>
        <w:pStyle w:val="ListParagraph"/>
        <w:rPr>
          <w:rStyle w:val="Hyperlink"/>
          <w:rFonts w:ascii="Calibri" w:hAnsi="Calibri" w:cs="Calibri"/>
          <w:lang w:val="en-US"/>
        </w:rPr>
      </w:pPr>
      <w:hyperlink r:id="rId10" w:history="1">
        <w:r w:rsidR="00836EE8" w:rsidRPr="00C35125">
          <w:rPr>
            <w:rStyle w:val="Hyperlink"/>
            <w:rFonts w:ascii="Calibri" w:hAnsi="Calibri" w:cs="Calibri"/>
            <w:lang w:val="en-US"/>
          </w:rPr>
          <w:t>https://education.lego.com/en-gb/downloads/mindstorms-ev3/software</w:t>
        </w:r>
      </w:hyperlink>
    </w:p>
    <w:p w14:paraId="1CC24C58" w14:textId="77777777" w:rsidR="00252E2A" w:rsidRDefault="00252E2A" w:rsidP="004A5DF1">
      <w:pPr>
        <w:pStyle w:val="Heading2"/>
      </w:pPr>
      <w:bookmarkStart w:id="6" w:name="_Toc536799395"/>
      <w:r>
        <w:t>Rearmado del brazo robótico</w:t>
      </w:r>
      <w:bookmarkEnd w:id="6"/>
      <w:r>
        <w:t xml:space="preserve"> </w:t>
      </w:r>
    </w:p>
    <w:p w14:paraId="64F78DC1" w14:textId="77777777" w:rsidR="00252E2A" w:rsidRDefault="00252E2A" w:rsidP="00252E2A">
      <w:r>
        <w:t xml:space="preserve">El brazo robótico fue diseñado y replicado en Lego Digital </w:t>
      </w:r>
      <w:proofErr w:type="spellStart"/>
      <w:r>
        <w:t>Designer</w:t>
      </w:r>
      <w:proofErr w:type="spellEnd"/>
      <w:r>
        <w:t xml:space="preserve"> pues este software ofrece instrucciones detalladas para el rearmado de los modelos.</w:t>
      </w:r>
    </w:p>
    <w:p w14:paraId="08061163" w14:textId="5858091B" w:rsidR="00252E2A" w:rsidRDefault="00252E2A" w:rsidP="00252E2A">
      <w:r>
        <w:rPr>
          <w:noProof/>
        </w:rPr>
        <w:lastRenderedPageBreak/>
        <w:drawing>
          <wp:inline distT="0" distB="0" distL="0" distR="0" wp14:anchorId="6E98E284" wp14:editId="65430D09">
            <wp:extent cx="5759450" cy="323977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C87F" w14:textId="77777777" w:rsidR="00252E2A" w:rsidRDefault="00252E2A" w:rsidP="00252E2A">
      <w:pPr>
        <w:jc w:val="center"/>
      </w:pPr>
      <w:r>
        <w:rPr>
          <w:noProof/>
        </w:rPr>
        <w:drawing>
          <wp:inline distT="0" distB="0" distL="0" distR="0" wp14:anchorId="6E5939CD" wp14:editId="700B7132">
            <wp:extent cx="829435" cy="375274"/>
            <wp:effectExtent l="0" t="0" r="0" b="635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670" t="3590" b="88906"/>
                    <a:stretch/>
                  </pic:blipFill>
                  <pic:spPr bwMode="auto">
                    <a:xfrm>
                      <a:off x="0" y="0"/>
                      <a:ext cx="848016" cy="38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99F8F" w14:textId="77777777" w:rsidR="00252E2A" w:rsidRDefault="00252E2A" w:rsidP="00252E2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027CFC" wp14:editId="34817FBA">
            <wp:extent cx="1919953" cy="1080000"/>
            <wp:effectExtent l="0" t="0" r="4445" b="635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995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70DD48B" wp14:editId="189FBE67">
            <wp:extent cx="1919953" cy="1080000"/>
            <wp:effectExtent l="0" t="0" r="4445" b="635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995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6BEAE852" w14:textId="77777777" w:rsidR="00252E2A" w:rsidRDefault="00252E2A" w:rsidP="00252E2A">
      <w:pPr>
        <w:jc w:val="center"/>
      </w:pPr>
      <w:r>
        <w:rPr>
          <w:noProof/>
        </w:rPr>
        <w:drawing>
          <wp:inline distT="0" distB="0" distL="0" distR="0" wp14:anchorId="43582A18" wp14:editId="2853A8CC">
            <wp:extent cx="1919952" cy="1080000"/>
            <wp:effectExtent l="0" t="0" r="4445" b="635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95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571">
        <w:rPr>
          <w:noProof/>
        </w:rPr>
        <w:t xml:space="preserve">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7F57ED" wp14:editId="2C5CF352">
            <wp:extent cx="1919953" cy="1080000"/>
            <wp:effectExtent l="0" t="0" r="4445" b="635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995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748C" w14:textId="0A3E4B61" w:rsidR="00252E2A" w:rsidRDefault="00252E2A" w:rsidP="00252E2A">
      <w:pPr>
        <w:jc w:val="left"/>
      </w:pPr>
      <w:r>
        <w:t>Para facilidad de armado, el brazo robótico está divido en 4 partes desarmables</w:t>
      </w:r>
      <w:r w:rsidR="004A5DF1">
        <w:t>:</w:t>
      </w:r>
    </w:p>
    <w:p w14:paraId="12DE80AA" w14:textId="0A4D04DA" w:rsidR="004A5DF1" w:rsidRDefault="004A5DF1" w:rsidP="004A5DF1">
      <w:pPr>
        <w:pStyle w:val="ListParagraph"/>
        <w:numPr>
          <w:ilvl w:val="0"/>
          <w:numId w:val="10"/>
        </w:numPr>
        <w:jc w:val="left"/>
      </w:pPr>
      <w:r>
        <w:t>Base del brazo robótico</w:t>
      </w:r>
    </w:p>
    <w:p w14:paraId="47BFD7C4" w14:textId="43BF40E2" w:rsidR="004A5DF1" w:rsidRDefault="004A5DF1" w:rsidP="004A5DF1">
      <w:pPr>
        <w:pStyle w:val="ListParagraph"/>
        <w:numPr>
          <w:ilvl w:val="0"/>
          <w:numId w:val="10"/>
        </w:numPr>
        <w:jc w:val="left"/>
      </w:pPr>
      <w:r>
        <w:t>1er eslabón</w:t>
      </w:r>
    </w:p>
    <w:p w14:paraId="1B28FB64" w14:textId="4BE4C13B" w:rsidR="004A5DF1" w:rsidRDefault="004A5DF1" w:rsidP="004A5DF1">
      <w:pPr>
        <w:pStyle w:val="ListParagraph"/>
        <w:numPr>
          <w:ilvl w:val="0"/>
          <w:numId w:val="10"/>
        </w:numPr>
        <w:jc w:val="left"/>
      </w:pPr>
      <w:r>
        <w:t>2do eslabón</w:t>
      </w:r>
    </w:p>
    <w:p w14:paraId="21D5CCB4" w14:textId="3A2659E6" w:rsidR="004A5DF1" w:rsidRDefault="004A5DF1" w:rsidP="004A5DF1">
      <w:pPr>
        <w:pStyle w:val="ListParagraph"/>
        <w:numPr>
          <w:ilvl w:val="0"/>
          <w:numId w:val="10"/>
        </w:numPr>
        <w:jc w:val="left"/>
      </w:pPr>
      <w:r>
        <w:t>Pinza</w:t>
      </w:r>
    </w:p>
    <w:p w14:paraId="6C539396" w14:textId="07888953" w:rsidR="004A5DF1" w:rsidRDefault="004A5DF1" w:rsidP="004A5DF1">
      <w:pPr>
        <w:jc w:val="left"/>
      </w:pPr>
      <w:r>
        <w:t xml:space="preserve">Adicionalmente, se </w:t>
      </w:r>
      <w:r w:rsidR="000D7DBD">
        <w:t xml:space="preserve">preparó un documento PDF con las instrucciones en el caso no tener el software </w:t>
      </w:r>
      <w:proofErr w:type="spellStart"/>
      <w:r w:rsidR="000D7DBD">
        <w:t>Leg</w:t>
      </w:r>
      <w:proofErr w:type="spellEnd"/>
      <w:r w:rsidR="000D7DBD">
        <w:t xml:space="preserve"> Digital </w:t>
      </w:r>
      <w:proofErr w:type="spellStart"/>
      <w:r w:rsidR="000D7DBD">
        <w:t>Designer</w:t>
      </w:r>
      <w:proofErr w:type="spellEnd"/>
      <w:r w:rsidR="000D7DBD">
        <w:t>.</w:t>
      </w:r>
    </w:p>
    <w:p w14:paraId="6D4C8BB9" w14:textId="0E217AE5" w:rsidR="004A5DF1" w:rsidRDefault="004A5DF1" w:rsidP="004A5DF1">
      <w:pPr>
        <w:pStyle w:val="Heading3"/>
      </w:pPr>
      <w:bookmarkStart w:id="7" w:name="_Toc536799396"/>
      <w:r>
        <w:lastRenderedPageBreak/>
        <w:t>Base del Brazo Robótico</w:t>
      </w:r>
      <w:bookmarkEnd w:id="7"/>
    </w:p>
    <w:p w14:paraId="16A801F6" w14:textId="77777777" w:rsidR="004A5DF1" w:rsidRDefault="004A5DF1" w:rsidP="004A5DF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CFEE6EE" wp14:editId="29EDED10">
                <wp:simplePos x="0" y="0"/>
                <wp:positionH relativeFrom="margin">
                  <wp:posOffset>1318681</wp:posOffset>
                </wp:positionH>
                <wp:positionV relativeFrom="paragraph">
                  <wp:posOffset>2151611</wp:posOffset>
                </wp:positionV>
                <wp:extent cx="653142" cy="45719"/>
                <wp:effectExtent l="19050" t="57150" r="0" b="88265"/>
                <wp:wrapNone/>
                <wp:docPr id="1625" name="Straight Arrow Connector 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142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329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25" o:spid="_x0000_s1026" type="#_x0000_t32" style="position:absolute;margin-left:103.85pt;margin-top:169.4pt;width:51.45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27AC45EC" wp14:editId="170330AD">
                <wp:simplePos x="0" y="0"/>
                <wp:positionH relativeFrom="margin">
                  <wp:posOffset>178130</wp:posOffset>
                </wp:positionH>
                <wp:positionV relativeFrom="paragraph">
                  <wp:posOffset>2008959</wp:posOffset>
                </wp:positionV>
                <wp:extent cx="1235033" cy="1404620"/>
                <wp:effectExtent l="0" t="0" r="0" b="5715"/>
                <wp:wrapNone/>
                <wp:docPr id="16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3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18AE9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7AC45E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.05pt;margin-top:158.2pt;width:97.25pt;height:110.6pt;z-index:25165825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" filled="f" stroked="f">
                <v:textbox style="mso-fit-shape-to-text:t">
                  <w:txbxContent>
                    <w:p w14:paraId="09C18AE9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06F0A54" wp14:editId="6EEC1C2B">
                <wp:simplePos x="0" y="0"/>
                <wp:positionH relativeFrom="column">
                  <wp:posOffset>3040603</wp:posOffset>
                </wp:positionH>
                <wp:positionV relativeFrom="paragraph">
                  <wp:posOffset>1260962</wp:posOffset>
                </wp:positionV>
                <wp:extent cx="1294410" cy="605212"/>
                <wp:effectExtent l="38100" t="38100" r="20320" b="23495"/>
                <wp:wrapNone/>
                <wp:docPr id="1618" name="Straight Arrow Connector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4410" cy="60521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1AACF" id="Straight Arrow Connector 1618" o:spid="_x0000_s1026" type="#_x0000_t32" style="position:absolute;margin-left:239.4pt;margin-top:99.3pt;width:101.9pt;height:47.6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" strokecolor="#4472c4 [3204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3018DF0" wp14:editId="1DAF14D2">
                <wp:simplePos x="0" y="0"/>
                <wp:positionH relativeFrom="column">
                  <wp:posOffset>4346270</wp:posOffset>
                </wp:positionH>
                <wp:positionV relativeFrom="paragraph">
                  <wp:posOffset>1640890</wp:posOffset>
                </wp:positionV>
                <wp:extent cx="1840675" cy="1404620"/>
                <wp:effectExtent l="0" t="0" r="0" b="3810"/>
                <wp:wrapNone/>
                <wp:docPr id="1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6A7EF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 w:rsidRPr="00625AC8">
                              <w:rPr>
                                <w:i/>
                              </w:rPr>
                              <w:t>Eje de giro para el primer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018DF0" id="_x0000_s1027" type="#_x0000_t202" style="position:absolute;left:0;text-align:left;margin-left:342.25pt;margin-top:129.2pt;width:144.95pt;height:110.6pt;z-index:25165825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" filled="f" stroked="f">
                <v:textbox style="mso-fit-shape-to-text:t">
                  <w:txbxContent>
                    <w:p w14:paraId="0FF6A7EF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 w:rsidRPr="00625AC8">
                        <w:rPr>
                          <w:i/>
                        </w:rPr>
                        <w:t>Eje de giro para el primer eslabón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BE6DAA" wp14:editId="04820780">
            <wp:extent cx="2731325" cy="2897468"/>
            <wp:effectExtent l="0" t="0" r="0" b="0"/>
            <wp:docPr id="1594" name="Picture 1594" descr="C:\Users\z_tja\AppData\Local\Microsoft\Windows\INetCache\Content.Word\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_tja\AppData\Local\Microsoft\Windows\INetCache\Content.Word\b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1" r="33194"/>
                    <a:stretch/>
                  </pic:blipFill>
                  <pic:spPr bwMode="auto">
                    <a:xfrm>
                      <a:off x="0" y="0"/>
                      <a:ext cx="27313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D48E6" w14:textId="6DCDFB8F" w:rsidR="004A5DF1" w:rsidRDefault="004A5DF1" w:rsidP="004A5DF1">
      <w:pPr>
        <w:pStyle w:val="Heading3"/>
      </w:pPr>
      <w:bookmarkStart w:id="8" w:name="_Toc53679939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5BA111D6" wp14:editId="1FF4E38B">
                <wp:simplePos x="0" y="0"/>
                <wp:positionH relativeFrom="margin">
                  <wp:posOffset>0</wp:posOffset>
                </wp:positionH>
                <wp:positionV relativeFrom="paragraph">
                  <wp:posOffset>153864</wp:posOffset>
                </wp:positionV>
                <wp:extent cx="1187532" cy="1404620"/>
                <wp:effectExtent l="0" t="0" r="0" b="1905"/>
                <wp:wrapNone/>
                <wp:docPr id="1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53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FA8EE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Puertos para conexión de los motores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A111D6" id="_x0000_s1028" type="#_x0000_t202" style="position:absolute;left:0;text-align:left;margin-left:0;margin-top:12.1pt;width:93.5pt;height:110.6pt;z-index:25165826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" filled="f" stroked="f">
                <v:textbox style="mso-fit-shape-to-text:t">
                  <w:txbxContent>
                    <w:p w14:paraId="5A7FA8EE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Puertos para conexión de los motores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1er eslabón del brazo robótico</w:t>
      </w:r>
      <w:bookmarkEnd w:id="8"/>
    </w:p>
    <w:p w14:paraId="7BD2A30D" w14:textId="77777777" w:rsidR="004A5DF1" w:rsidRDefault="004A5DF1" w:rsidP="004A5DF1">
      <w:pPr>
        <w:pStyle w:val="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266FD13" wp14:editId="14078890">
                <wp:simplePos x="0" y="0"/>
                <wp:positionH relativeFrom="margin">
                  <wp:posOffset>2007448</wp:posOffset>
                </wp:positionH>
                <wp:positionV relativeFrom="paragraph">
                  <wp:posOffset>235585</wp:posOffset>
                </wp:positionV>
                <wp:extent cx="273133" cy="153843"/>
                <wp:effectExtent l="38100" t="19050" r="12700" b="55880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133" cy="15384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41205" id="Straight Arrow Connector 319" o:spid="_x0000_s1026" type="#_x0000_t32" style="position:absolute;margin-left:158.05pt;margin-top:18.55pt;width:21.5pt;height:12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00EBACF" wp14:editId="5021370B">
                <wp:simplePos x="0" y="0"/>
                <wp:positionH relativeFrom="margin">
                  <wp:posOffset>3468114</wp:posOffset>
                </wp:positionH>
                <wp:positionV relativeFrom="paragraph">
                  <wp:posOffset>235585</wp:posOffset>
                </wp:positionV>
                <wp:extent cx="320634" cy="201881"/>
                <wp:effectExtent l="19050" t="19050" r="60960" b="46355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20188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15EFB" id="Straight Arrow Connector 312" o:spid="_x0000_s1026" type="#_x0000_t32" style="position:absolute;margin-left:273.1pt;margin-top:18.55pt;width:25.25pt;height:15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25498268" wp14:editId="101C95FE">
                <wp:simplePos x="0" y="0"/>
                <wp:positionH relativeFrom="margin">
                  <wp:posOffset>2208844</wp:posOffset>
                </wp:positionH>
                <wp:positionV relativeFrom="paragraph">
                  <wp:posOffset>9525</wp:posOffset>
                </wp:positionV>
                <wp:extent cx="1258190" cy="1404620"/>
                <wp:effectExtent l="0" t="0" r="0" b="3810"/>
                <wp:wrapNone/>
                <wp:docPr id="1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D5064" w14:textId="77777777" w:rsidR="004A5DF1" w:rsidRPr="00625AC8" w:rsidRDefault="004A5DF1" w:rsidP="004A5DF1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el segundo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498268" id="_x0000_s1029" type="#_x0000_t202" style="position:absolute;left:0;text-align:left;margin-left:173.9pt;margin-top:.75pt;width:99.05pt;height:110.6pt;z-index:251658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" filled="f" stroked="f">
                <v:textbox style="mso-fit-shape-to-text:t">
                  <w:txbxContent>
                    <w:p w14:paraId="1F9D5064" w14:textId="77777777" w:rsidR="004A5DF1" w:rsidRPr="00625AC8" w:rsidRDefault="004A5DF1" w:rsidP="004A5DF1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el segundo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C62188" w14:textId="4488B9BE" w:rsidR="004A5DF1" w:rsidRDefault="004A5DF1" w:rsidP="004A5DF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0AEF836" wp14:editId="216DFE39">
                <wp:simplePos x="0" y="0"/>
                <wp:positionH relativeFrom="margin">
                  <wp:posOffset>268411</wp:posOffset>
                </wp:positionH>
                <wp:positionV relativeFrom="paragraph">
                  <wp:posOffset>147348</wp:posOffset>
                </wp:positionV>
                <wp:extent cx="306235" cy="359189"/>
                <wp:effectExtent l="19050" t="19050" r="55880" b="41275"/>
                <wp:wrapNone/>
                <wp:docPr id="1632" name="Straight Arrow Connector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235" cy="35918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E7EEB" id="Straight Arrow Connector 1632" o:spid="_x0000_s1026" type="#_x0000_t32" style="position:absolute;margin-left:21.15pt;margin-top:11.6pt;width:24.1pt;height:28.3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D33AE94" wp14:editId="4C4A938D">
                <wp:simplePos x="0" y="0"/>
                <wp:positionH relativeFrom="margin">
                  <wp:posOffset>3515616</wp:posOffset>
                </wp:positionH>
                <wp:positionV relativeFrom="paragraph">
                  <wp:posOffset>3075906</wp:posOffset>
                </wp:positionV>
                <wp:extent cx="249381" cy="200784"/>
                <wp:effectExtent l="19050" t="38100" r="55880" b="27940"/>
                <wp:wrapNone/>
                <wp:docPr id="1684" name="Straight Arrow Connector 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200784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E42B5" id="Straight Arrow Connector 1684" o:spid="_x0000_s1026" type="#_x0000_t32" style="position:absolute;margin-left:276.8pt;margin-top:242.2pt;width:19.65pt;height:15.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4E50788" wp14:editId="415ED408">
                <wp:simplePos x="0" y="0"/>
                <wp:positionH relativeFrom="margin">
                  <wp:posOffset>1912447</wp:posOffset>
                </wp:positionH>
                <wp:positionV relativeFrom="paragraph">
                  <wp:posOffset>3075906</wp:posOffset>
                </wp:positionV>
                <wp:extent cx="380010" cy="201881"/>
                <wp:effectExtent l="38100" t="38100" r="20320" b="27305"/>
                <wp:wrapNone/>
                <wp:docPr id="1682" name="Straight Arrow Connector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10" cy="20188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FEBFF" id="Straight Arrow Connector 1682" o:spid="_x0000_s1026" type="#_x0000_t32" style="position:absolute;margin-left:150.6pt;margin-top:242.2pt;width:29.9pt;height:15.9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6DF918C3" wp14:editId="4302CA4F">
                <wp:simplePos x="0" y="0"/>
                <wp:positionH relativeFrom="margin">
                  <wp:posOffset>2256666</wp:posOffset>
                </wp:positionH>
                <wp:positionV relativeFrom="paragraph">
                  <wp:posOffset>3016102</wp:posOffset>
                </wp:positionV>
                <wp:extent cx="1258190" cy="1404620"/>
                <wp:effectExtent l="0" t="0" r="0" b="3810"/>
                <wp:wrapNone/>
                <wp:docPr id="1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04A38" w14:textId="77777777" w:rsidR="004A5DF1" w:rsidRPr="00625AC8" w:rsidRDefault="004A5DF1" w:rsidP="004A5DF1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la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F918C3" id="_x0000_s1030" type="#_x0000_t202" style="position:absolute;left:0;text-align:left;margin-left:177.7pt;margin-top:237.5pt;width:99.05pt;height:110.6pt;z-index:251658259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" filled="f" stroked="f">
                <v:textbox style="mso-fit-shape-to-text:t">
                  <w:txbxContent>
                    <w:p w14:paraId="21E04A38" w14:textId="77777777" w:rsidR="004A5DF1" w:rsidRPr="00625AC8" w:rsidRDefault="004A5DF1" w:rsidP="004A5DF1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la 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1484201" wp14:editId="3C190105">
            <wp:extent cx="2699385" cy="3200400"/>
            <wp:effectExtent l="0" t="0" r="5715" b="0"/>
            <wp:docPr id="245" name="Picture 245" descr="C:\Users\z_tja\AppData\Local\Microsoft\Windows\INetCache\Content.Word\tor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_tja\AppData\Local\Microsoft\Windows\INetCache\Content.Word\tor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9" t="8678" r="29654" b="-2861"/>
                    <a:stretch/>
                  </pic:blipFill>
                  <pic:spPr bwMode="auto">
                    <a:xfrm>
                      <a:off x="0" y="0"/>
                      <a:ext cx="2700000" cy="320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64902CC" wp14:editId="59FD07C0">
            <wp:extent cx="2596880" cy="3152177"/>
            <wp:effectExtent l="0" t="0" r="0" b="0"/>
            <wp:docPr id="246" name="Picture 246" descr="C:\Users\z_tja\AppData\Local\Microsoft\Windows\INetCache\Content.Word\tor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_tja\AppData\Local\Microsoft\Windows\INetCache\Content.Word\torr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6" t="8344" r="26636" b="-3019"/>
                    <a:stretch/>
                  </pic:blipFill>
                  <pic:spPr bwMode="auto">
                    <a:xfrm>
                      <a:off x="0" y="0"/>
                      <a:ext cx="2600402" cy="315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2A76" w14:textId="434D7EB9" w:rsidR="004A5DF1" w:rsidRDefault="004A5DF1" w:rsidP="00252E2A">
      <w:pPr>
        <w:jc w:val="left"/>
      </w:pPr>
    </w:p>
    <w:p w14:paraId="3F579C2E" w14:textId="0066C957" w:rsidR="004A5DF1" w:rsidRDefault="004A5DF1" w:rsidP="004A5DF1">
      <w:pPr>
        <w:pStyle w:val="Heading3"/>
      </w:pPr>
      <w:bookmarkStart w:id="9" w:name="_Toc536799398"/>
      <w:r>
        <w:lastRenderedPageBreak/>
        <w:t>2do eslabón del brazo robótico</w:t>
      </w:r>
      <w:bookmarkEnd w:id="9"/>
    </w:p>
    <w:p w14:paraId="1F0F6263" w14:textId="57A3E7FA" w:rsidR="004A5DF1" w:rsidRDefault="004A5DF1" w:rsidP="004A5DF1">
      <w:pPr>
        <w:pStyle w:val="Texto"/>
        <w:jc w:val="center"/>
      </w:pP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6D1387F" wp14:editId="03715242">
                <wp:simplePos x="0" y="0"/>
                <wp:positionH relativeFrom="margin">
                  <wp:posOffset>4263868</wp:posOffset>
                </wp:positionH>
                <wp:positionV relativeFrom="paragraph">
                  <wp:posOffset>1781555</wp:posOffset>
                </wp:positionV>
                <wp:extent cx="546265" cy="225615"/>
                <wp:effectExtent l="0" t="57150" r="25400" b="22225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22561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FFF6F" id="Straight Arrow Connector 406" o:spid="_x0000_s1026" type="#_x0000_t32" style="position:absolute;margin-left:335.75pt;margin-top:140.3pt;width:43pt;height:17.7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2D6D5398" wp14:editId="562CA8BD">
                <wp:simplePos x="0" y="0"/>
                <wp:positionH relativeFrom="margin">
                  <wp:posOffset>4809754</wp:posOffset>
                </wp:positionH>
                <wp:positionV relativeFrom="paragraph">
                  <wp:posOffset>1804151</wp:posOffset>
                </wp:positionV>
                <wp:extent cx="1258190" cy="1404620"/>
                <wp:effectExtent l="0" t="0" r="0" b="3810"/>
                <wp:wrapNone/>
                <wp:docPr id="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B06FA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la pinza robótica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6D5398" id="_x0000_s1031" type="#_x0000_t202" style="position:absolute;left:0;text-align:left;margin-left:378.7pt;margin-top:142.05pt;width:99.05pt;height:110.6pt;z-index:251658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" filled="f" stroked="f">
                <v:textbox style="mso-fit-shape-to-text:t">
                  <w:txbxContent>
                    <w:p w14:paraId="0CEB06FA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la pinza robótica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71AE723" wp14:editId="46074F4A">
            <wp:extent cx="3598239" cy="2374711"/>
            <wp:effectExtent l="0" t="0" r="2540" b="0"/>
            <wp:docPr id="251" name="Picture 251" descr="C:\Users\z_tja\AppData\Local\Microsoft\Windows\INetCache\Content.Word\braz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_tja\AppData\Local\Microsoft\Windows\INetCache\Content.Word\braz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2" t="11728" r="17190" b="-6008"/>
                    <a:stretch/>
                  </pic:blipFill>
                  <pic:spPr bwMode="auto">
                    <a:xfrm>
                      <a:off x="0" y="0"/>
                      <a:ext cx="3600000" cy="23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E22FE" w14:textId="77777777" w:rsidR="004A5DF1" w:rsidRDefault="004A5DF1" w:rsidP="004A5DF1">
      <w:pPr>
        <w:jc w:val="center"/>
      </w:pP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19F4F000" wp14:editId="64A80125">
                <wp:simplePos x="0" y="0"/>
                <wp:positionH relativeFrom="margin">
                  <wp:posOffset>3953955</wp:posOffset>
                </wp:positionH>
                <wp:positionV relativeFrom="paragraph">
                  <wp:posOffset>317631</wp:posOffset>
                </wp:positionV>
                <wp:extent cx="1257935" cy="1404620"/>
                <wp:effectExtent l="0" t="0" r="0" b="571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70AE4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F4F000" id="_x0000_s1032" type="#_x0000_t202" style="position:absolute;left:0;text-align:left;margin-left:311.35pt;margin-top:25pt;width:99.05pt;height:110.6pt;z-index:2516582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" filled="f" stroked="f">
                <v:textbox style="mso-fit-shape-to-text:t">
                  <w:txbxContent>
                    <w:p w14:paraId="75B70AE4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C40DDC8" wp14:editId="7F89065D">
                <wp:simplePos x="0" y="0"/>
                <wp:positionH relativeFrom="margin">
                  <wp:posOffset>3396862</wp:posOffset>
                </wp:positionH>
                <wp:positionV relativeFrom="paragraph">
                  <wp:posOffset>460977</wp:posOffset>
                </wp:positionV>
                <wp:extent cx="605164" cy="285008"/>
                <wp:effectExtent l="38100" t="19050" r="23495" b="58420"/>
                <wp:wrapNone/>
                <wp:docPr id="411" name="Straight Arrow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164" cy="285008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CC28" id="Straight Arrow Connector 411" o:spid="_x0000_s1026" type="#_x0000_t32" style="position:absolute;margin-left:267.45pt;margin-top:36.3pt;width:47.65pt;height:22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46C60D47" wp14:editId="36F8416C">
                <wp:simplePos x="0" y="0"/>
                <wp:positionH relativeFrom="margin">
                  <wp:posOffset>4370334</wp:posOffset>
                </wp:positionH>
                <wp:positionV relativeFrom="paragraph">
                  <wp:posOffset>1668854</wp:posOffset>
                </wp:positionV>
                <wp:extent cx="1257935" cy="1404620"/>
                <wp:effectExtent l="0" t="0" r="0" b="571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9AD3E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el primer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C60D47" id="_x0000_s1033" type="#_x0000_t202" style="position:absolute;left:0;text-align:left;margin-left:344.1pt;margin-top:131.4pt;width:99.05pt;height:110.6pt;z-index:25165826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" filled="f" stroked="f">
                <v:textbox style="mso-fit-shape-to-text:t">
                  <w:txbxContent>
                    <w:p w14:paraId="7C89AD3E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el primer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154D"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CF2A3E6" wp14:editId="33869C53">
                <wp:simplePos x="0" y="0"/>
                <wp:positionH relativeFrom="margin">
                  <wp:posOffset>3919376</wp:posOffset>
                </wp:positionH>
                <wp:positionV relativeFrom="paragraph">
                  <wp:posOffset>1601007</wp:posOffset>
                </wp:positionV>
                <wp:extent cx="475013" cy="154379"/>
                <wp:effectExtent l="19050" t="57150" r="20320" b="3619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013" cy="15437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A147B" id="Straight Arrow Connector 408" o:spid="_x0000_s1026" type="#_x0000_t32" style="position:absolute;margin-left:308.6pt;margin-top:126.05pt;width:37.4pt;height:12.1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4E27FA09" wp14:editId="6EB01BF6">
            <wp:extent cx="3599615" cy="2047165"/>
            <wp:effectExtent l="0" t="0" r="1270" b="0"/>
            <wp:docPr id="250" name="Picture 250" descr="C:\Users\z_tja\AppData\Local\Microsoft\Windows\INetCache\Content.Word\braz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_tja\AppData\Local\Microsoft\Windows\INetCache\Content.Word\braz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1" t="10348" r="6775" b="9545"/>
                    <a:stretch/>
                  </pic:blipFill>
                  <pic:spPr bwMode="auto">
                    <a:xfrm>
                      <a:off x="0" y="0"/>
                      <a:ext cx="3600000" cy="204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B46C" w14:textId="77777777" w:rsidR="004A5DF1" w:rsidRDefault="004A5DF1" w:rsidP="004A5DF1"/>
    <w:p w14:paraId="680B6755" w14:textId="77777777" w:rsidR="004A5DF1" w:rsidRDefault="004A5DF1" w:rsidP="004A5DF1">
      <w:pPr>
        <w:pStyle w:val="Heading3"/>
      </w:pPr>
      <w:bookmarkStart w:id="10" w:name="_Toc536799399"/>
      <w:r>
        <w:t>Pinza</w:t>
      </w:r>
      <w:bookmarkEnd w:id="10"/>
      <w:r>
        <w:t xml:space="preserve"> </w:t>
      </w:r>
    </w:p>
    <w:p w14:paraId="669B2EED" w14:textId="57DA2D5F" w:rsidR="004A5DF1" w:rsidRDefault="004A5DF1" w:rsidP="004A5DF1">
      <w:pPr>
        <w:jc w:val="center"/>
      </w:pP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6A643ABF" wp14:editId="222EACDF">
                <wp:simplePos x="0" y="0"/>
                <wp:positionH relativeFrom="margin">
                  <wp:posOffset>4963688</wp:posOffset>
                </wp:positionH>
                <wp:positionV relativeFrom="paragraph">
                  <wp:posOffset>1484688</wp:posOffset>
                </wp:positionV>
                <wp:extent cx="1257935" cy="1404620"/>
                <wp:effectExtent l="0" t="0" r="0" b="5715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134DA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el segundo eslabón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43ABF" id="_x0000_s1034" type="#_x0000_t202" style="position:absolute;left:0;text-align:left;margin-left:390.85pt;margin-top:116.9pt;width:99.05pt;height:110.6pt;z-index:25165827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" filled="f" stroked="f">
                <v:textbox style="mso-fit-shape-to-text:t">
                  <w:txbxContent>
                    <w:p w14:paraId="15C134DA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el segundo eslabón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3AAA7AC" wp14:editId="74EF6851">
                <wp:simplePos x="0" y="0"/>
                <wp:positionH relativeFrom="margin">
                  <wp:posOffset>4489120</wp:posOffset>
                </wp:positionH>
                <wp:positionV relativeFrom="paragraph">
                  <wp:posOffset>1523621</wp:posOffset>
                </wp:positionV>
                <wp:extent cx="474980" cy="154305"/>
                <wp:effectExtent l="19050" t="57150" r="20320" b="3619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980" cy="15430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2562" id="Straight Arrow Connector 414" o:spid="_x0000_s1026" type="#_x0000_t32" style="position:absolute;margin-left:353.45pt;margin-top:119.95pt;width:37.4pt;height:12.1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1F81EEED" wp14:editId="56B7CB8B">
                <wp:simplePos x="0" y="0"/>
                <wp:positionH relativeFrom="margin">
                  <wp:posOffset>4594456</wp:posOffset>
                </wp:positionH>
                <wp:positionV relativeFrom="paragraph">
                  <wp:posOffset>180909</wp:posOffset>
                </wp:positionV>
                <wp:extent cx="1257935" cy="1404620"/>
                <wp:effectExtent l="0" t="0" r="0" b="5715"/>
                <wp:wrapNone/>
                <wp:docPr id="1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55315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Conexión con 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81EEED" id="_x0000_s1035" type="#_x0000_t202" style="position:absolute;left:0;text-align:left;margin-left:361.75pt;margin-top:14.25pt;width:99.05pt;height:110.6pt;z-index:251658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" filled="f" stroked="f">
                <v:textbox style="mso-fit-shape-to-text:t">
                  <w:txbxContent>
                    <w:p w14:paraId="30155315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Conexión con EV3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4087E58" wp14:editId="34E3D08F">
                <wp:simplePos x="0" y="0"/>
                <wp:positionH relativeFrom="margin">
                  <wp:posOffset>4370638</wp:posOffset>
                </wp:positionH>
                <wp:positionV relativeFrom="paragraph">
                  <wp:posOffset>469257</wp:posOffset>
                </wp:positionV>
                <wp:extent cx="225631" cy="249357"/>
                <wp:effectExtent l="38100" t="19050" r="22225" b="55880"/>
                <wp:wrapNone/>
                <wp:docPr id="1761" name="Straight Arrow Connector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631" cy="24935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64248" id="Straight Arrow Connector 1761" o:spid="_x0000_s1026" type="#_x0000_t32" style="position:absolute;margin-left:344.15pt;margin-top:36.95pt;width:17.75pt;height:19.6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59224AB" wp14:editId="485E1348">
            <wp:extent cx="1361405" cy="2200940"/>
            <wp:effectExtent l="0" t="0" r="0" b="0"/>
            <wp:docPr id="252" name="Picture 252" descr="C:\Users\z_tja\AppData\Local\Microsoft\Windows\INetCache\Content.Word\pin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_tja\AppData\Local\Microsoft\Windows\INetCache\Content.Word\pin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6" t="5341" r="34784" b="-2470"/>
                    <a:stretch/>
                  </pic:blipFill>
                  <pic:spPr bwMode="auto">
                    <a:xfrm>
                      <a:off x="0" y="0"/>
                      <a:ext cx="1379329" cy="22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295B886" wp14:editId="04D4B8AA">
            <wp:extent cx="2374742" cy="1860698"/>
            <wp:effectExtent l="0" t="0" r="6985" b="0"/>
            <wp:docPr id="253" name="Picture 253" descr="C:\Users\z_tja\AppData\Local\Microsoft\Windows\INetCache\Content.Word\pinz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_tja\AppData\Local\Microsoft\Windows\INetCache\Content.Word\pinz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 t="6008" r="40930" b="8211"/>
                    <a:stretch/>
                  </pic:blipFill>
                  <pic:spPr bwMode="auto">
                    <a:xfrm>
                      <a:off x="0" y="0"/>
                      <a:ext cx="2379052" cy="18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39667" w14:textId="6DBBABFF" w:rsidR="004A5DF1" w:rsidRDefault="004A5DF1" w:rsidP="004A5DF1">
      <w:pPr>
        <w:pStyle w:val="Heading3"/>
      </w:pPr>
      <w:bookmarkStart w:id="11" w:name="_Toc536799400"/>
      <w:r>
        <w:lastRenderedPageBreak/>
        <w:t>Brazo robótico de 3GDL: modelo Completo</w:t>
      </w:r>
      <w:bookmarkEnd w:id="11"/>
      <w:r>
        <w:t xml:space="preserve"> </w:t>
      </w:r>
    </w:p>
    <w:p w14:paraId="5B5018E4" w14:textId="5C168A3F" w:rsidR="00252E2A" w:rsidRDefault="004A5DF1" w:rsidP="004A5DF1">
      <w:r>
        <w:rPr>
          <w:noProof/>
          <w:lang w:val="es-ES" w:eastAsia="es-ES"/>
        </w:rPr>
        <w:drawing>
          <wp:inline distT="0" distB="0" distL="0" distR="0" wp14:anchorId="67C26B9A" wp14:editId="28A6CF2F">
            <wp:extent cx="5579745" cy="2949294"/>
            <wp:effectExtent l="0" t="0" r="0" b="0"/>
            <wp:docPr id="533" name="Picture 533" descr="C:\Users\z_tja\AppData\Local\Microsoft\Windows\INetCache\Content.Word\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_tja\AppData\Local\Microsoft\Windows\INetCache\Content.Word\final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4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383B" w14:textId="0FA1ED76" w:rsidR="00252E2A" w:rsidRDefault="00252E2A" w:rsidP="00252E2A">
      <w:pPr>
        <w:pStyle w:val="Heading1"/>
      </w:pPr>
      <w:bookmarkStart w:id="12" w:name="_Toc536799401"/>
      <w:r>
        <w:t>EJECUCIÓN DEL SISTEMA</w:t>
      </w:r>
      <w:bookmarkEnd w:id="12"/>
    </w:p>
    <w:p w14:paraId="18CED9DC" w14:textId="5B45D95E" w:rsidR="00DA257B" w:rsidRDefault="0038686E" w:rsidP="0038686E">
      <w:pPr>
        <w:pStyle w:val="Heading2"/>
      </w:pPr>
      <w:bookmarkStart w:id="13" w:name="_Toc536799402"/>
      <w:r>
        <w:t xml:space="preserve">Conexión </w:t>
      </w:r>
      <w:r w:rsidR="00203C71">
        <w:t xml:space="preserve">con el </w:t>
      </w:r>
      <w:r>
        <w:t>Myo Armband</w:t>
      </w:r>
      <w:bookmarkEnd w:id="13"/>
    </w:p>
    <w:p w14:paraId="24AE87C8" w14:textId="061E887A" w:rsidR="002E5153" w:rsidRDefault="002D6928" w:rsidP="006760EE">
      <w:r>
        <w:t xml:space="preserve">Myo </w:t>
      </w:r>
      <w:proofErr w:type="spellStart"/>
      <w:r>
        <w:t>Connect</w:t>
      </w:r>
      <w:proofErr w:type="spellEnd"/>
      <w:r>
        <w:t xml:space="preserve"> es la interfaz para la conexión Bluetooth entre el computador y el Myo Armband. </w:t>
      </w:r>
      <w:proofErr w:type="spellStart"/>
      <w:r w:rsidR="002E5153">
        <w:t>MyoMex</w:t>
      </w:r>
      <w:proofErr w:type="spellEnd"/>
      <w:r w:rsidR="002E5153">
        <w:t xml:space="preserve"> es la librería p</w:t>
      </w:r>
      <w:r w:rsidR="00C31DE3">
        <w:t xml:space="preserve">ara </w:t>
      </w:r>
      <w:r w:rsidR="000A41A5">
        <w:t>emparejamiento</w:t>
      </w:r>
      <w:r w:rsidR="002E5153">
        <w:t xml:space="preserve"> d</w:t>
      </w:r>
      <w:r>
        <w:t>el</w:t>
      </w:r>
      <w:r w:rsidR="00C31DE3">
        <w:t xml:space="preserve"> Myo Armband </w:t>
      </w:r>
      <w:r w:rsidR="002E5153">
        <w:t>co</w:t>
      </w:r>
      <w:r w:rsidR="00C31DE3">
        <w:t>n Matlab</w:t>
      </w:r>
      <w:r>
        <w:t>.</w:t>
      </w:r>
      <w:r w:rsidR="002E5153">
        <w:t xml:space="preserve"> </w:t>
      </w:r>
    </w:p>
    <w:p w14:paraId="04DB94F6" w14:textId="2E97DE8E" w:rsidR="00C31DE3" w:rsidRDefault="002E5153" w:rsidP="006760EE">
      <w:r>
        <w:t xml:space="preserve">A continuación se describe el emparejamiento Bluetooth usando Myo </w:t>
      </w:r>
      <w:proofErr w:type="spellStart"/>
      <w:r>
        <w:t>Connect</w:t>
      </w:r>
      <w:proofErr w:type="spellEnd"/>
      <w:r>
        <w:t xml:space="preserve">, y la inclusión </w:t>
      </w:r>
      <w:proofErr w:type="gramStart"/>
      <w:r>
        <w:t>de .</w:t>
      </w:r>
      <w:proofErr w:type="gramEnd"/>
    </w:p>
    <w:p w14:paraId="6B5245E6" w14:textId="5AB6F026" w:rsidR="00674D16" w:rsidRPr="002E5153" w:rsidRDefault="00674D16" w:rsidP="00674D16">
      <w:pPr>
        <w:pStyle w:val="Heading3"/>
        <w:rPr>
          <w:lang w:val="en-US"/>
        </w:rPr>
      </w:pPr>
      <w:bookmarkStart w:id="14" w:name="_Toc536799403"/>
      <w:proofErr w:type="spellStart"/>
      <w:r w:rsidRPr="002E5153">
        <w:rPr>
          <w:lang w:val="en-US"/>
        </w:rPr>
        <w:t>Conectar</w:t>
      </w:r>
      <w:proofErr w:type="spellEnd"/>
      <w:r w:rsidRPr="002E5153">
        <w:rPr>
          <w:lang w:val="en-US"/>
        </w:rPr>
        <w:t xml:space="preserve"> Myo </w:t>
      </w:r>
      <w:r w:rsidR="006102A3" w:rsidRPr="002E5153">
        <w:rPr>
          <w:lang w:val="en-US"/>
        </w:rPr>
        <w:t xml:space="preserve">Armband por Bluetooth con </w:t>
      </w:r>
      <w:r w:rsidRPr="002E5153">
        <w:rPr>
          <w:lang w:val="en-US"/>
        </w:rPr>
        <w:t>Myo Connect</w:t>
      </w:r>
      <w:bookmarkEnd w:id="14"/>
    </w:p>
    <w:p w14:paraId="4E5067B7" w14:textId="1ACCE606" w:rsidR="00674D16" w:rsidRPr="00BE4B2C" w:rsidRDefault="00674D16" w:rsidP="006760EE">
      <w:r w:rsidRPr="00BE4B2C">
        <w:t xml:space="preserve">Para la conexión se debe abrir Armband Manager del menú </w:t>
      </w:r>
      <w:r w:rsidR="00EE1FFA">
        <w:t>de</w:t>
      </w:r>
      <w:r w:rsidRPr="00BE4B2C">
        <w:t xml:space="preserve"> Myo </w:t>
      </w:r>
      <w:proofErr w:type="spellStart"/>
      <w:r w:rsidRPr="00BE4B2C">
        <w:t>Connect</w:t>
      </w:r>
      <w:proofErr w:type="spellEnd"/>
      <w:r w:rsidRPr="00BE4B2C">
        <w:t>. Desde esta pantalla se puede conectar y desconectar el Myo Armband a utilizarse.</w:t>
      </w:r>
    </w:p>
    <w:p w14:paraId="7DA7A554" w14:textId="77777777" w:rsidR="00674D16" w:rsidRDefault="00674D16" w:rsidP="00674D16">
      <w:pPr>
        <w:pStyle w:val="Caption"/>
        <w:keepNext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7E7D28" wp14:editId="560DE7FD">
            <wp:simplePos x="0" y="0"/>
            <wp:positionH relativeFrom="column">
              <wp:posOffset>932180</wp:posOffset>
            </wp:positionH>
            <wp:positionV relativeFrom="paragraph">
              <wp:posOffset>63500</wp:posOffset>
            </wp:positionV>
            <wp:extent cx="1124585" cy="1052830"/>
            <wp:effectExtent l="0" t="0" r="0" b="0"/>
            <wp:wrapSquare wrapText="bothSides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68" t="73646"/>
                    <a:stretch/>
                  </pic:blipFill>
                  <pic:spPr bwMode="auto">
                    <a:xfrm>
                      <a:off x="0" y="0"/>
                      <a:ext cx="1124585" cy="10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BE56180" wp14:editId="48BE6E83">
            <wp:extent cx="2103649" cy="1242725"/>
            <wp:effectExtent l="0" t="0" r="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914" t="29941" r="34107" b="36476"/>
                    <a:stretch/>
                  </pic:blipFill>
                  <pic:spPr bwMode="auto">
                    <a:xfrm>
                      <a:off x="0" y="0"/>
                      <a:ext cx="2130372" cy="125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22AF7" w14:textId="53127750" w:rsidR="00337151" w:rsidRDefault="00E43F24" w:rsidP="004D2404">
      <w:pPr>
        <w:pStyle w:val="Heading3"/>
      </w:pPr>
      <w:bookmarkStart w:id="15" w:name="_Toc536799404"/>
      <w:r>
        <w:t xml:space="preserve">Añadir </w:t>
      </w:r>
      <w:r w:rsidR="004D2404">
        <w:t>Myo SDK</w:t>
      </w:r>
      <w:r>
        <w:t xml:space="preserve"> como variable de entorno</w:t>
      </w:r>
      <w:bookmarkEnd w:id="15"/>
    </w:p>
    <w:p w14:paraId="3C14AB60" w14:textId="45290FFE" w:rsidR="00D95515" w:rsidRPr="00D95515" w:rsidRDefault="00C31DE3" w:rsidP="00D95515">
      <w:r>
        <w:t>Para la utilización de Myo Mex se debe añadir como variable de entorno a Myo SDK.</w:t>
      </w:r>
      <w:r w:rsidR="00EE1FFA">
        <w:t xml:space="preserve"> </w:t>
      </w:r>
      <w:r w:rsidR="00D95515" w:rsidRPr="00D95515">
        <w:t>Para ello, se debe “Cambiar Configuración” en “Propiedades”.</w:t>
      </w:r>
    </w:p>
    <w:p w14:paraId="7FD36B27" w14:textId="22D82E64" w:rsidR="00D95515" w:rsidRPr="00D95515" w:rsidRDefault="00D95515" w:rsidP="00D95515">
      <w:pPr>
        <w:jc w:val="center"/>
      </w:pPr>
      <w:r w:rsidRPr="00D95515">
        <w:rPr>
          <w:noProof/>
        </w:rPr>
        <w:drawing>
          <wp:inline distT="0" distB="0" distL="0" distR="0" wp14:anchorId="766C2D24" wp14:editId="5FE65859">
            <wp:extent cx="2320356" cy="1520405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7627" b="3995"/>
                    <a:stretch/>
                  </pic:blipFill>
                  <pic:spPr bwMode="auto">
                    <a:xfrm>
                      <a:off x="0" y="0"/>
                      <a:ext cx="2337996" cy="153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E2A">
        <w:tab/>
      </w:r>
      <w:r w:rsidRPr="00D95515">
        <w:rPr>
          <w:noProof/>
        </w:rPr>
        <w:drawing>
          <wp:inline distT="0" distB="0" distL="0" distR="0" wp14:anchorId="155D13CF" wp14:editId="35BBBFC2">
            <wp:extent cx="3010089" cy="1426819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0208" cy="14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0EF4" w14:textId="72D10634" w:rsidR="00D95515" w:rsidRPr="00D95515" w:rsidRDefault="00D95515" w:rsidP="00D95515">
      <w:r w:rsidRPr="00D95515">
        <w:lastRenderedPageBreak/>
        <w:t xml:space="preserve">En el menú “Propiedades del </w:t>
      </w:r>
      <w:proofErr w:type="gramStart"/>
      <w:r w:rsidRPr="00D95515">
        <w:t>Sistema”</w:t>
      </w:r>
      <w:r>
        <w:t>/</w:t>
      </w:r>
      <w:proofErr w:type="gramEnd"/>
      <w:r w:rsidRPr="00D95515">
        <w:t>“Opciones Avanzadas” modificar “Variables de Entorno”.</w:t>
      </w:r>
    </w:p>
    <w:p w14:paraId="09B5894D" w14:textId="77777777" w:rsidR="00D95515" w:rsidRPr="00D95515" w:rsidRDefault="00D95515" w:rsidP="00D95515">
      <w:pPr>
        <w:jc w:val="center"/>
      </w:pPr>
      <w:r w:rsidRPr="00D95515">
        <w:rPr>
          <w:noProof/>
        </w:rPr>
        <w:drawing>
          <wp:inline distT="0" distB="0" distL="0" distR="0" wp14:anchorId="20FDA6D3" wp14:editId="3DF5AF30">
            <wp:extent cx="1628775" cy="1933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10" t="6902" r="65428" b="29409"/>
                    <a:stretch/>
                  </pic:blipFill>
                  <pic:spPr bwMode="auto">
                    <a:xfrm>
                      <a:off x="0" y="0"/>
                      <a:ext cx="16287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0F21E" w14:textId="78DF22C2" w:rsidR="00D95515" w:rsidRPr="00D95515" w:rsidRDefault="00D95515" w:rsidP="00D95515">
      <w:r w:rsidRPr="00D95515">
        <w:t xml:space="preserve">En “Variables de </w:t>
      </w:r>
      <w:proofErr w:type="gramStart"/>
      <w:r w:rsidRPr="00D95515">
        <w:t>Entorno”</w:t>
      </w:r>
      <w:r>
        <w:t>/</w:t>
      </w:r>
      <w:proofErr w:type="gramEnd"/>
      <w:r w:rsidRPr="00D95515">
        <w:t>“</w:t>
      </w:r>
      <w:proofErr w:type="spellStart"/>
      <w:r w:rsidRPr="00D95515">
        <w:t>Path</w:t>
      </w:r>
      <w:proofErr w:type="spellEnd"/>
      <w:r w:rsidRPr="00D95515">
        <w:t>” agrega</w:t>
      </w:r>
      <w:r>
        <w:t>r</w:t>
      </w:r>
      <w:r w:rsidRPr="00D95515">
        <w:t xml:space="preserve"> la ubicación del Myo SDK.</w:t>
      </w:r>
    </w:p>
    <w:p w14:paraId="1FC8D3A5" w14:textId="5F9A8593" w:rsidR="00D95515" w:rsidRDefault="00D95515" w:rsidP="00252E2A">
      <w:pPr>
        <w:jc w:val="center"/>
      </w:pPr>
      <w:r w:rsidRPr="00D95515">
        <w:rPr>
          <w:noProof/>
        </w:rPr>
        <w:drawing>
          <wp:inline distT="0" distB="0" distL="0" distR="0" wp14:anchorId="154EA9AB" wp14:editId="034BC9B4">
            <wp:extent cx="2016386" cy="1922996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700" t="9752" r="27758" b="14690"/>
                    <a:stretch/>
                  </pic:blipFill>
                  <pic:spPr bwMode="auto">
                    <a:xfrm>
                      <a:off x="0" y="0"/>
                      <a:ext cx="2034160" cy="193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E2A">
        <w:tab/>
      </w:r>
      <w:r w:rsidRPr="00D95515">
        <w:rPr>
          <w:noProof/>
        </w:rPr>
        <w:drawing>
          <wp:inline distT="0" distB="0" distL="0" distR="0" wp14:anchorId="0F311D01" wp14:editId="6A3269CE">
            <wp:extent cx="2057400" cy="1924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044" t="15373" r="30856" b="21251"/>
                    <a:stretch/>
                  </pic:blipFill>
                  <pic:spPr bwMode="auto">
                    <a:xfrm>
                      <a:off x="0" y="0"/>
                      <a:ext cx="20574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4A90A" w14:textId="77777777" w:rsidR="00D95515" w:rsidRPr="00D95515" w:rsidRDefault="00D95515" w:rsidP="00D95515"/>
    <w:p w14:paraId="0C711D19" w14:textId="6E3447B9" w:rsidR="00D95515" w:rsidRDefault="00D95515" w:rsidP="00D95515">
      <w:pPr>
        <w:pStyle w:val="Heading2"/>
      </w:pPr>
      <w:bookmarkStart w:id="16" w:name="_Toc536799405"/>
      <w:r>
        <w:t>Conexión con Lego Mindstorms EV3</w:t>
      </w:r>
      <w:bookmarkEnd w:id="16"/>
    </w:p>
    <w:p w14:paraId="57693A4A" w14:textId="40D88C27" w:rsidR="00625339" w:rsidRDefault="00624E40" w:rsidP="00624E40">
      <w:pPr>
        <w:pStyle w:val="Heading3"/>
      </w:pPr>
      <w:bookmarkStart w:id="17" w:name="_Toc536799406"/>
      <w:r>
        <w:t>Conexión Bluetooth</w:t>
      </w:r>
      <w:bookmarkEnd w:id="17"/>
    </w:p>
    <w:p w14:paraId="75876353" w14:textId="56758882" w:rsidR="00624E40" w:rsidRDefault="00624E40" w:rsidP="00075A6C">
      <w:r>
        <w:t xml:space="preserve">El Lego Mindstorms EV3 debe ser conectado al computador vía Bluetooth. Para ello, en el </w:t>
      </w:r>
      <w:proofErr w:type="spellStart"/>
      <w:r>
        <w:t>Brick</w:t>
      </w:r>
      <w:proofErr w:type="spellEnd"/>
      <w:r>
        <w:t xml:space="preserve"> del EV3 se debe ir a </w:t>
      </w:r>
      <w:proofErr w:type="spellStart"/>
      <w:r>
        <w:t>Configs</w:t>
      </w:r>
      <w:proofErr w:type="spellEnd"/>
      <w:r>
        <w:t>/Bluetooth/</w:t>
      </w:r>
      <w:proofErr w:type="spellStart"/>
      <w:r>
        <w:t>Connections</w:t>
      </w:r>
      <w:proofErr w:type="spellEnd"/>
      <w:r>
        <w:t>/. Buscar el nombre del computador desde el que se desea ejecutar el Sistema y Conectar.</w:t>
      </w:r>
    </w:p>
    <w:p w14:paraId="7602BE69" w14:textId="77777777" w:rsidR="00624E40" w:rsidRDefault="00624E40" w:rsidP="00075A6C"/>
    <w:p w14:paraId="21DDA405" w14:textId="4D489BA2" w:rsidR="00624E40" w:rsidRDefault="00624E40" w:rsidP="00075A6C">
      <w:pPr>
        <w:sectPr w:rsidR="00624E40" w:rsidSect="00300A24">
          <w:headerReference w:type="default" r:id="rId32"/>
          <w:pgSz w:w="11906" w:h="16838"/>
          <w:pgMar w:top="1134" w:right="1418" w:bottom="851" w:left="1418" w:header="709" w:footer="709" w:gutter="0"/>
          <w:cols w:space="708"/>
          <w:docGrid w:linePitch="360"/>
        </w:sectPr>
      </w:pPr>
    </w:p>
    <w:p w14:paraId="206B41F7" w14:textId="77777777" w:rsidR="00625339" w:rsidRDefault="00075A6C" w:rsidP="00075A6C">
      <w:r>
        <w:rPr>
          <w:noProof/>
        </w:rPr>
        <w:lastRenderedPageBreak/>
        <w:drawing>
          <wp:inline distT="0" distB="0" distL="0" distR="0" wp14:anchorId="5CFA293F" wp14:editId="5654D257">
            <wp:extent cx="4334228" cy="2545850"/>
            <wp:effectExtent l="0" t="1270" r="8255" b="8255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3" t="3808" r="17375" b="5204"/>
                    <a:stretch/>
                  </pic:blipFill>
                  <pic:spPr bwMode="auto">
                    <a:xfrm rot="5400000">
                      <a:off x="0" y="0"/>
                      <a:ext cx="4335877" cy="254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5A6C">
        <w:t xml:space="preserve"> </w:t>
      </w:r>
    </w:p>
    <w:p w14:paraId="3670D5E1" w14:textId="1B29749C" w:rsidR="00C31DE3" w:rsidRPr="00C31DE3" w:rsidRDefault="00075A6C" w:rsidP="00075A6C">
      <w:r>
        <w:rPr>
          <w:noProof/>
        </w:rPr>
        <w:drawing>
          <wp:inline distT="0" distB="0" distL="0" distR="0" wp14:anchorId="0259124F" wp14:editId="30296EDC">
            <wp:extent cx="1236012" cy="2072514"/>
            <wp:effectExtent l="952" t="0" r="3493" b="3492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6" t="11526" r="63398" b="14413"/>
                    <a:stretch/>
                  </pic:blipFill>
                  <pic:spPr bwMode="auto">
                    <a:xfrm rot="5400000">
                      <a:off x="0" y="0"/>
                      <a:ext cx="1236310" cy="207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5A6C">
        <w:t xml:space="preserve"> </w:t>
      </w:r>
      <w:r w:rsidR="00625339">
        <w:rPr>
          <w:noProof/>
        </w:rPr>
        <w:drawing>
          <wp:inline distT="0" distB="0" distL="0" distR="0" wp14:anchorId="7521BEF2" wp14:editId="7B820EE7">
            <wp:extent cx="1296004" cy="2063650"/>
            <wp:effectExtent l="0" t="2858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2484" r="56176" b="5648"/>
                    <a:stretch/>
                  </pic:blipFill>
                  <pic:spPr bwMode="auto">
                    <a:xfrm rot="5400000">
                      <a:off x="0" y="0"/>
                      <a:ext cx="1312209" cy="208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53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5CB26C" wp14:editId="66BC105B">
            <wp:extent cx="1293485" cy="2072511"/>
            <wp:effectExtent l="0" t="8573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2" t="13857" r="66428" b="12060"/>
                    <a:stretch/>
                  </pic:blipFill>
                  <pic:spPr bwMode="auto">
                    <a:xfrm rot="5400000">
                      <a:off x="0" y="0"/>
                      <a:ext cx="1294199" cy="20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5143B" w14:textId="77777777" w:rsidR="00625339" w:rsidRDefault="00625339" w:rsidP="00C31DE3">
      <w:pPr>
        <w:sectPr w:rsidR="00625339" w:rsidSect="00625339">
          <w:type w:val="continuous"/>
          <w:pgSz w:w="11906" w:h="16838"/>
          <w:pgMar w:top="1134" w:right="1418" w:bottom="851" w:left="1418" w:header="709" w:footer="709" w:gutter="0"/>
          <w:cols w:num="2" w:space="708"/>
          <w:docGrid w:linePitch="360"/>
        </w:sectPr>
      </w:pPr>
    </w:p>
    <w:p w14:paraId="48BFDAFB" w14:textId="6A7A16BE" w:rsidR="00C31DE3" w:rsidRDefault="00624E40" w:rsidP="00C31DE3">
      <w:r>
        <w:t xml:space="preserve">Al realizar la conexión Bluetooth de esta manera, en algunos casos, Matlab no logra emparejarse con el </w:t>
      </w:r>
      <w:proofErr w:type="spellStart"/>
      <w:r>
        <w:t>Brick</w:t>
      </w:r>
      <w:proofErr w:type="spellEnd"/>
      <w:r>
        <w:t xml:space="preserve"> EV3, pues detecta que este ya está comunicado con otro dispositivo, dando el siguiente error.</w:t>
      </w:r>
    </w:p>
    <w:p w14:paraId="22400B4E" w14:textId="68C775A6" w:rsidR="00624E40" w:rsidRDefault="00624E40" w:rsidP="00C31DE3">
      <w:r w:rsidRPr="00624E40">
        <w:rPr>
          <w:noProof/>
        </w:rPr>
        <w:drawing>
          <wp:inline distT="0" distB="0" distL="0" distR="0" wp14:anchorId="79FD4223" wp14:editId="378476F1">
            <wp:extent cx="5759450" cy="2948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075" w14:textId="628A2D1E" w:rsidR="00624E40" w:rsidRDefault="00624E40" w:rsidP="00C31DE3">
      <w:r>
        <w:t xml:space="preserve">Para solucionar eso, en el panel lateral de Windows se debe activar y desactivar el Bluetooth. Al reactivarse de esta manera, Matlab encuentra al </w:t>
      </w:r>
      <w:proofErr w:type="spellStart"/>
      <w:r>
        <w:t>Brick</w:t>
      </w:r>
      <w:proofErr w:type="spellEnd"/>
      <w:r>
        <w:t xml:space="preserve"> EV3 para la conexión.</w:t>
      </w:r>
    </w:p>
    <w:p w14:paraId="10F14307" w14:textId="016924EE" w:rsidR="00624E40" w:rsidRDefault="00624E40" w:rsidP="00624E40">
      <w:pPr>
        <w:jc w:val="center"/>
      </w:pPr>
      <w:r>
        <w:rPr>
          <w:noProof/>
        </w:rPr>
        <w:lastRenderedPageBreak/>
        <w:drawing>
          <wp:inline distT="0" distB="0" distL="0" distR="0" wp14:anchorId="05D1FEBE" wp14:editId="271DA561">
            <wp:extent cx="1191330" cy="114503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293" t="64618"/>
                    <a:stretch/>
                  </pic:blipFill>
                  <pic:spPr bwMode="auto">
                    <a:xfrm>
                      <a:off x="0" y="0"/>
                      <a:ext cx="1192639" cy="114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2F66B30" wp14:editId="0C0F8B48">
            <wp:extent cx="1187057" cy="113575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9383" t="64932"/>
                    <a:stretch/>
                  </pic:blipFill>
                  <pic:spPr bwMode="auto">
                    <a:xfrm>
                      <a:off x="0" y="0"/>
                      <a:ext cx="1187440" cy="113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ABB8048" wp14:editId="725591F8">
            <wp:extent cx="1182164" cy="11308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9474" t="65095"/>
                    <a:stretch/>
                  </pic:blipFill>
                  <pic:spPr bwMode="auto">
                    <a:xfrm>
                      <a:off x="0" y="0"/>
                      <a:ext cx="1182164" cy="113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C8EA2" w14:textId="77777777" w:rsidR="00624E40" w:rsidRDefault="00624E40" w:rsidP="00624E40">
      <w:pPr>
        <w:jc w:val="center"/>
      </w:pPr>
    </w:p>
    <w:p w14:paraId="29BCE312" w14:textId="1351EDE8" w:rsidR="00362BF6" w:rsidRDefault="00362BF6" w:rsidP="00362BF6">
      <w:pPr>
        <w:pStyle w:val="Heading3"/>
      </w:pPr>
      <w:bookmarkStart w:id="18" w:name="_Toc536799407"/>
      <w:r>
        <w:t>Ejecución del programa en Mindstorms EV3</w:t>
      </w:r>
      <w:bookmarkEnd w:id="18"/>
    </w:p>
    <w:p w14:paraId="4CD198D1" w14:textId="253A8FB5" w:rsidR="00792418" w:rsidRDefault="00E81AFB" w:rsidP="00792418">
      <w:r>
        <w:t xml:space="preserve">Para utilizar el sistema de reconocimiento de gestos con el brazo robótico, se debe </w:t>
      </w:r>
      <w:r w:rsidR="00362BF6">
        <w:t xml:space="preserve">ejecutar </w:t>
      </w:r>
      <w:r w:rsidR="002D2F6B">
        <w:t>la rutina</w:t>
      </w:r>
      <w:r w:rsidR="00362BF6">
        <w:t xml:space="preserve"> “</w:t>
      </w:r>
      <w:proofErr w:type="spellStart"/>
      <w:r w:rsidR="00362BF6">
        <w:t>fullPID</w:t>
      </w:r>
      <w:proofErr w:type="spellEnd"/>
      <w:r w:rsidR="00362BF6">
        <w:t>”</w:t>
      </w:r>
      <w:r>
        <w:t xml:space="preserve"> en el </w:t>
      </w:r>
      <w:proofErr w:type="spellStart"/>
      <w:r>
        <w:t>Brick</w:t>
      </w:r>
      <w:proofErr w:type="spellEnd"/>
      <w:r>
        <w:t xml:space="preserve"> del Lego Mindstorms EV3</w:t>
      </w:r>
      <w:r w:rsidR="00362BF6">
        <w:t>.</w:t>
      </w:r>
      <w:r w:rsidR="002D2F6B">
        <w:t xml:space="preserve"> </w:t>
      </w:r>
      <w:r>
        <w:t>“</w:t>
      </w:r>
      <w:proofErr w:type="spellStart"/>
      <w:r>
        <w:t>fullPID</w:t>
      </w:r>
      <w:proofErr w:type="spellEnd"/>
      <w:r>
        <w:t>” es el script principal</w:t>
      </w:r>
      <w:r w:rsidR="00B85918">
        <w:t xml:space="preserve"> dentro del proyecto “</w:t>
      </w:r>
      <w:r w:rsidR="00B85918" w:rsidRPr="00B85918">
        <w:t>robot3GDL.ev3</w:t>
      </w:r>
      <w:r w:rsidR="00B85918">
        <w:t xml:space="preserve">” que tiene todas las funciones para el mando del brazo robótico (controladores PID para los motores, gestión de alertas, comunicación, </w:t>
      </w:r>
      <w:proofErr w:type="spellStart"/>
      <w:r w:rsidR="00B85918">
        <w:t>etc</w:t>
      </w:r>
      <w:proofErr w:type="spellEnd"/>
      <w:r w:rsidR="00B85918">
        <w:t>).</w:t>
      </w:r>
      <w:r w:rsidR="00792418">
        <w:t xml:space="preserve"> </w:t>
      </w:r>
      <w:r w:rsidR="00B85918" w:rsidRPr="00B85918">
        <w:t>“robot3GDL.ev3” fue</w:t>
      </w:r>
      <w:r w:rsidRPr="00B85918">
        <w:t xml:space="preserve"> </w:t>
      </w:r>
      <w:r w:rsidR="00B85918" w:rsidRPr="00B85918">
        <w:t>desarrollado en la</w:t>
      </w:r>
      <w:r w:rsidR="00B85918">
        <w:t xml:space="preserve"> </w:t>
      </w:r>
      <w:r w:rsidRPr="00B85918">
        <w:t xml:space="preserve">plataforma Lego Mindstorms </w:t>
      </w:r>
      <w:proofErr w:type="spellStart"/>
      <w:r w:rsidRPr="00B85918">
        <w:t>Education</w:t>
      </w:r>
      <w:proofErr w:type="spellEnd"/>
      <w:r w:rsidRPr="00B85918">
        <w:t xml:space="preserve"> EV </w:t>
      </w:r>
      <w:proofErr w:type="spellStart"/>
      <w:r w:rsidRPr="00B85918">
        <w:t>Teacher</w:t>
      </w:r>
      <w:proofErr w:type="spellEnd"/>
      <w:r w:rsidRPr="00B85918">
        <w:t xml:space="preserve"> </w:t>
      </w:r>
      <w:proofErr w:type="spellStart"/>
      <w:r w:rsidRPr="00B85918">
        <w:t>Edition</w:t>
      </w:r>
      <w:proofErr w:type="spellEnd"/>
      <w:r w:rsidR="00792418">
        <w:t xml:space="preserve">, y debe ser cargado al </w:t>
      </w:r>
      <w:proofErr w:type="spellStart"/>
      <w:r w:rsidR="00792418">
        <w:t>Brick</w:t>
      </w:r>
      <w:proofErr w:type="spellEnd"/>
      <w:r w:rsidR="00792418">
        <w:t xml:space="preserve"> del EV3</w:t>
      </w:r>
      <w:r w:rsidRPr="00792418">
        <w:t>.</w:t>
      </w:r>
      <w:r w:rsidR="00792418">
        <w:t xml:space="preserve"> </w:t>
      </w:r>
    </w:p>
    <w:p w14:paraId="52A7D9C9" w14:textId="621C1C4A" w:rsidR="00792418" w:rsidRDefault="00792418" w:rsidP="00792418">
      <w:r>
        <w:t>Para cargar el proyecto se debe:</w:t>
      </w:r>
    </w:p>
    <w:p w14:paraId="7321BAB6" w14:textId="77777777" w:rsidR="00792418" w:rsidRPr="00792418" w:rsidRDefault="00792418" w:rsidP="00792418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 w:rsidRPr="00792418">
        <w:rPr>
          <w:lang w:val="en-US"/>
        </w:rPr>
        <w:t>Abrir</w:t>
      </w:r>
      <w:proofErr w:type="spellEnd"/>
      <w:r w:rsidRPr="00792418">
        <w:rPr>
          <w:lang w:val="en-US"/>
        </w:rPr>
        <w:t xml:space="preserve"> Lego Mindstorms Education EV Teacher Edition </w:t>
      </w:r>
    </w:p>
    <w:p w14:paraId="6B7637EB" w14:textId="3D09E14B" w:rsidR="00792418" w:rsidRDefault="00792418" w:rsidP="00792418">
      <w:pPr>
        <w:pStyle w:val="ListParagraph"/>
        <w:numPr>
          <w:ilvl w:val="0"/>
          <w:numId w:val="14"/>
        </w:numPr>
      </w:pPr>
      <w:r>
        <w:t xml:space="preserve">Conectar el </w:t>
      </w:r>
      <w:proofErr w:type="spellStart"/>
      <w:r>
        <w:t>brick</w:t>
      </w:r>
      <w:proofErr w:type="spellEnd"/>
      <w:r>
        <w:t xml:space="preserve"> EV3 vía USB</w:t>
      </w:r>
    </w:p>
    <w:p w14:paraId="3F14D5CF" w14:textId="5F98E1AE" w:rsidR="00792418" w:rsidRDefault="00792418" w:rsidP="00792418">
      <w:pPr>
        <w:pStyle w:val="ListParagraph"/>
        <w:numPr>
          <w:ilvl w:val="0"/>
          <w:numId w:val="14"/>
        </w:numPr>
      </w:pPr>
      <w:r>
        <w:t>Buscar el dispositivo y Descargar</w:t>
      </w:r>
    </w:p>
    <w:p w14:paraId="09F71A39" w14:textId="77777777" w:rsidR="00792418" w:rsidRDefault="00792418" w:rsidP="00792418">
      <w:r>
        <w:rPr>
          <w:noProof/>
        </w:rPr>
        <w:drawing>
          <wp:inline distT="0" distB="0" distL="0" distR="0" wp14:anchorId="27E60299" wp14:editId="7402275C">
            <wp:extent cx="5758008" cy="3123211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-1" b="3575"/>
                    <a:stretch/>
                  </pic:blipFill>
                  <pic:spPr bwMode="auto">
                    <a:xfrm>
                      <a:off x="0" y="0"/>
                      <a:ext cx="5759450" cy="312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546C5" w14:textId="4E404E95" w:rsidR="00792418" w:rsidRDefault="00792418" w:rsidP="00792418">
      <w:pPr>
        <w:jc w:val="center"/>
      </w:pPr>
      <w:r>
        <w:rPr>
          <w:noProof/>
        </w:rPr>
        <w:drawing>
          <wp:inline distT="0" distB="0" distL="0" distR="0" wp14:anchorId="63F7C919" wp14:editId="0A694230">
            <wp:extent cx="1122218" cy="397823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0310" t="83756" r="187" b="3954"/>
                    <a:stretch/>
                  </pic:blipFill>
                  <pic:spPr bwMode="auto">
                    <a:xfrm>
                      <a:off x="0" y="0"/>
                      <a:ext cx="1123238" cy="39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FB57EFC" wp14:editId="4597876C">
            <wp:extent cx="1086592" cy="39176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517" t="83756" r="594" b="4137"/>
                    <a:stretch/>
                  </pic:blipFill>
                  <pic:spPr bwMode="auto">
                    <a:xfrm>
                      <a:off x="0" y="0"/>
                      <a:ext cx="1087911" cy="39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701CB3E" wp14:editId="1C3BD91C">
            <wp:extent cx="1086593" cy="391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0517" t="83940" r="562" b="3952"/>
                    <a:stretch/>
                  </pic:blipFill>
                  <pic:spPr bwMode="auto">
                    <a:xfrm>
                      <a:off x="0" y="0"/>
                      <a:ext cx="1089751" cy="39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CEAC19A" wp14:editId="6F91FA68">
            <wp:extent cx="1080655" cy="391795"/>
            <wp:effectExtent l="0" t="0" r="571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517" t="83940" r="706" b="3958"/>
                    <a:stretch/>
                  </pic:blipFill>
                  <pic:spPr bwMode="auto">
                    <a:xfrm>
                      <a:off x="0" y="0"/>
                      <a:ext cx="1081438" cy="39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8B9A1" w14:textId="5E005584" w:rsidR="00792418" w:rsidRPr="00362BF6" w:rsidRDefault="00792418" w:rsidP="00296768">
      <w:r>
        <w:t xml:space="preserve">Al descargar </w:t>
      </w:r>
      <w:r w:rsidRPr="00B85918">
        <w:t>“robot3GDL.ev3”</w:t>
      </w:r>
      <w:r>
        <w:t xml:space="preserve"> se puede ejecutar “</w:t>
      </w:r>
      <w:proofErr w:type="spellStart"/>
      <w:r>
        <w:t>fullPID</w:t>
      </w:r>
      <w:proofErr w:type="spellEnd"/>
      <w:r>
        <w:t>”, para eso</w:t>
      </w:r>
      <w:r w:rsidR="00296768">
        <w:t xml:space="preserve"> se debe seleccionar e</w:t>
      </w:r>
      <w:r>
        <w:t xml:space="preserve">n el </w:t>
      </w:r>
      <w:r w:rsidR="00296768">
        <w:t xml:space="preserve">Acceso Rápido del </w:t>
      </w:r>
      <w:proofErr w:type="spellStart"/>
      <w:r w:rsidR="00296768">
        <w:t>Brick</w:t>
      </w:r>
      <w:proofErr w:type="spellEnd"/>
      <w:r w:rsidR="00296768">
        <w:t xml:space="preserve"> EV3:</w:t>
      </w:r>
    </w:p>
    <w:p w14:paraId="00B32D1C" w14:textId="7CE61871" w:rsidR="00792418" w:rsidRDefault="00296768" w:rsidP="00296768">
      <w:pPr>
        <w:jc w:val="center"/>
      </w:pPr>
      <w:r>
        <w:rPr>
          <w:noProof/>
        </w:rPr>
        <w:lastRenderedPageBreak/>
        <w:drawing>
          <wp:inline distT="0" distB="0" distL="0" distR="0" wp14:anchorId="27511F3F" wp14:editId="70428448">
            <wp:extent cx="1063417" cy="1615327"/>
            <wp:effectExtent l="0" t="9208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0" t="-399" r="63085" b="3171"/>
                    <a:stretch/>
                  </pic:blipFill>
                  <pic:spPr bwMode="auto">
                    <a:xfrm rot="5400000">
                      <a:off x="0" y="0"/>
                      <a:ext cx="1063417" cy="16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722A" w14:textId="0FAB81BC" w:rsidR="002D2F6B" w:rsidRDefault="00296768" w:rsidP="00362BF6">
      <w:r>
        <w:t xml:space="preserve">En caso de no aparecer la rutina </w:t>
      </w:r>
      <w:r w:rsidR="00044139">
        <w:t>“</w:t>
      </w:r>
      <w:proofErr w:type="spellStart"/>
      <w:r w:rsidR="00044139">
        <w:t>fullPID</w:t>
      </w:r>
      <w:proofErr w:type="spellEnd"/>
      <w:r w:rsidR="00044139">
        <w:t xml:space="preserve">” </w:t>
      </w:r>
      <w:r>
        <w:t xml:space="preserve">en Acceso Rápido, </w:t>
      </w:r>
      <w:r w:rsidR="002D2F6B">
        <w:t xml:space="preserve">se la puede ejecutar desde </w:t>
      </w:r>
      <w:r w:rsidR="00044139">
        <w:t xml:space="preserve">el Gestor de Archivos del </w:t>
      </w:r>
      <w:proofErr w:type="spellStart"/>
      <w:r w:rsidR="00044139">
        <w:t>Brick</w:t>
      </w:r>
      <w:proofErr w:type="spellEnd"/>
      <w:r w:rsidR="00044139">
        <w:t xml:space="preserve"> EV3/robot3GDL/</w:t>
      </w:r>
      <w:proofErr w:type="spellStart"/>
      <w:r w:rsidR="00044139">
        <w:t>fullPID</w:t>
      </w:r>
      <w:proofErr w:type="spellEnd"/>
      <w:r w:rsidR="00044139">
        <w:t>.</w:t>
      </w:r>
    </w:p>
    <w:p w14:paraId="4AC0D832" w14:textId="311B3B83" w:rsidR="00C31DE3" w:rsidRDefault="00B85918" w:rsidP="00044139">
      <w:pPr>
        <w:jc w:val="center"/>
      </w:pPr>
      <w:r>
        <w:rPr>
          <w:noProof/>
        </w:rPr>
        <w:drawing>
          <wp:inline distT="0" distB="0" distL="0" distR="0" wp14:anchorId="282013D9" wp14:editId="7F99A87B">
            <wp:extent cx="1047983" cy="1720798"/>
            <wp:effectExtent l="6667" t="0" r="6668" b="6667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3" t="12448" r="64446" b="9953"/>
                    <a:stretch/>
                  </pic:blipFill>
                  <pic:spPr bwMode="auto">
                    <a:xfrm rot="5400000">
                      <a:off x="0" y="0"/>
                      <a:ext cx="1082192" cy="177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4139">
        <w:tab/>
      </w:r>
      <w:r w:rsidR="00044139">
        <w:tab/>
      </w:r>
      <w:r w:rsidR="00044139">
        <w:rPr>
          <w:noProof/>
        </w:rPr>
        <w:drawing>
          <wp:inline distT="0" distB="0" distL="0" distR="0" wp14:anchorId="61B469A1" wp14:editId="056D2E3F">
            <wp:extent cx="1075154" cy="1825246"/>
            <wp:effectExtent l="6033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4" t="3101" r="55081" b="9453"/>
                    <a:stretch/>
                  </pic:blipFill>
                  <pic:spPr bwMode="auto">
                    <a:xfrm rot="5400000">
                      <a:off x="0" y="0"/>
                      <a:ext cx="1082527" cy="18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8B5DC" w14:textId="3AC591F0" w:rsidR="00E81AFB" w:rsidRDefault="00E81AFB" w:rsidP="00C31DE3"/>
    <w:p w14:paraId="5CDCE858" w14:textId="1F19BE22" w:rsidR="00252E2A" w:rsidRDefault="00252E2A" w:rsidP="00252E2A">
      <w:pPr>
        <w:pStyle w:val="Heading2"/>
      </w:pPr>
      <w:bookmarkStart w:id="19" w:name="_Toc536799408"/>
      <w:r>
        <w:t>Puesta en Marcha</w:t>
      </w:r>
      <w:bookmarkEnd w:id="19"/>
    </w:p>
    <w:p w14:paraId="0B3CC641" w14:textId="43C151A5" w:rsidR="004A5DF1" w:rsidRPr="00AF7C2F" w:rsidRDefault="004A5DF1" w:rsidP="00AF7C2F">
      <w:r w:rsidRPr="00AF7C2F">
        <w:t xml:space="preserve">Se implementó una interfaz gráfica en Matlab R2015a. Se utiliza la función para trabajar con lazos en paralelo de Matlab </w:t>
      </w:r>
      <w:proofErr w:type="spellStart"/>
      <w:r w:rsidRPr="00AF7C2F">
        <w:t>parpool</w:t>
      </w:r>
      <w:proofErr w:type="spellEnd"/>
      <w:r w:rsidRPr="00AF7C2F">
        <w:t>, además, se incluye validación de datos para todos los campos.</w:t>
      </w:r>
    </w:p>
    <w:p w14:paraId="358E59EC" w14:textId="77777777" w:rsidR="004A5DF1" w:rsidRPr="00AF7C2F" w:rsidRDefault="004A5DF1" w:rsidP="00AF7C2F">
      <w:r w:rsidRPr="00AF7C2F">
        <w:t>Esta interfaz gráfica permite al usuario:</w:t>
      </w:r>
    </w:p>
    <w:p w14:paraId="311C6FF4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Conectarse y desconectarse con el Myo Armband y con el ladrillo inteligente EV3,</w:t>
      </w:r>
    </w:p>
    <w:p w14:paraId="2AFFA67A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Visualizar la orientación y las señales EMG del Myo Armband,</w:t>
      </w:r>
    </w:p>
    <w:p w14:paraId="2CA2710F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Realizar la rutina de entrenamiento,</w:t>
      </w:r>
    </w:p>
    <w:p w14:paraId="6ED82503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Visualizar los gestos adquiridos de la rutina de entrenamiento,</w:t>
      </w:r>
    </w:p>
    <w:p w14:paraId="7510D8C0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Visualizar el resultado del sistema de clasificación de gestos,</w:t>
      </w:r>
    </w:p>
    <w:p w14:paraId="225836E9" w14:textId="77777777" w:rsidR="004A5DF1" w:rsidRPr="00AF7C2F" w:rsidRDefault="004A5DF1" w:rsidP="00AF7C2F">
      <w:pPr>
        <w:pStyle w:val="ListParagraph"/>
        <w:numPr>
          <w:ilvl w:val="0"/>
          <w:numId w:val="19"/>
        </w:numPr>
      </w:pPr>
      <w:r w:rsidRPr="00AF7C2F">
        <w:t>Iniciar, pausar y detener el mando a distancia del brazo robótico.</w:t>
      </w:r>
    </w:p>
    <w:p w14:paraId="2D3F578C" w14:textId="3094CE5D" w:rsidR="004A5DF1" w:rsidRDefault="004A5DF1" w:rsidP="00AA247D">
      <w:pPr>
        <w:jc w:val="center"/>
        <w:rPr>
          <w:lang w:eastAsia="es-419"/>
        </w:rPr>
      </w:pP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3CD8FF9B" wp14:editId="57BD900A">
                <wp:simplePos x="0" y="0"/>
                <wp:positionH relativeFrom="margin">
                  <wp:posOffset>-260350</wp:posOffset>
                </wp:positionH>
                <wp:positionV relativeFrom="paragraph">
                  <wp:posOffset>400188</wp:posOffset>
                </wp:positionV>
                <wp:extent cx="1024641" cy="1404620"/>
                <wp:effectExtent l="0" t="0" r="0" b="190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64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7172D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Conexiones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8FF9B" id="_x0000_s1036" type="#_x0000_t202" style="position:absolute;left:0;text-align:left;margin-left:-20.5pt;margin-top:31.5pt;width:80.7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" filled="f" stroked="f">
                <v:textbox style="mso-fit-shape-to-text:t">
                  <w:txbxContent>
                    <w:p w14:paraId="06F7172D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Conexiones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0E5399" w14:textId="36BD35D2" w:rsidR="004A5DF1" w:rsidRDefault="00AA247D" w:rsidP="00AA247D">
      <w:pPr>
        <w:jc w:val="center"/>
      </w:pPr>
      <w:r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BF6127A" wp14:editId="01364D30">
                <wp:simplePos x="0" y="0"/>
                <wp:positionH relativeFrom="margin">
                  <wp:posOffset>4429023</wp:posOffset>
                </wp:positionH>
                <wp:positionV relativeFrom="paragraph">
                  <wp:posOffset>1952555</wp:posOffset>
                </wp:positionV>
                <wp:extent cx="533400" cy="298450"/>
                <wp:effectExtent l="38100" t="38100" r="19050" b="25400"/>
                <wp:wrapNone/>
                <wp:docPr id="1744" name="Straight Arrow Connector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2984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FD4F" id="Straight Arrow Connector 1744" o:spid="_x0000_s1026" type="#_x0000_t32" style="position:absolute;margin-left:348.75pt;margin-top:153.75pt;width:42pt;height:23.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5FECB6B0" wp14:editId="50CC02BE">
                <wp:simplePos x="0" y="0"/>
                <wp:positionH relativeFrom="margin">
                  <wp:posOffset>4924138</wp:posOffset>
                </wp:positionH>
                <wp:positionV relativeFrom="paragraph">
                  <wp:posOffset>2043900</wp:posOffset>
                </wp:positionV>
                <wp:extent cx="1024641" cy="1404620"/>
                <wp:effectExtent l="0" t="0" r="0" b="1905"/>
                <wp:wrapNone/>
                <wp:docPr id="17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64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A4E72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Orientación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ECB6B0" id="_x0000_s1037" type="#_x0000_t202" style="position:absolute;left:0;text-align:left;margin-left:387.75pt;margin-top:160.95pt;width:80.7pt;height:110.6pt;z-index:251658245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" filled="f" stroked="f">
                <v:textbox style="mso-fit-shape-to-text:t">
                  <w:txbxContent>
                    <w:p w14:paraId="7F0A4E72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Orientación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0B36BC19" wp14:editId="4DDAAED3">
                <wp:simplePos x="0" y="0"/>
                <wp:positionH relativeFrom="margin">
                  <wp:posOffset>1364615</wp:posOffset>
                </wp:positionH>
                <wp:positionV relativeFrom="paragraph">
                  <wp:posOffset>1971040</wp:posOffset>
                </wp:positionV>
                <wp:extent cx="1100455" cy="1404620"/>
                <wp:effectExtent l="0" t="0" r="0" b="5715"/>
                <wp:wrapNone/>
                <wp:docPr id="17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81A4A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Ver resultados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6BC19" id="_x0000_s1038" type="#_x0000_t202" style="position:absolute;left:0;text-align:left;margin-left:107.45pt;margin-top:155.2pt;width:86.65pt;height:110.6pt;z-index:25165825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" filled="f" stroked="f">
                <v:textbox style="mso-fit-shape-to-text:t">
                  <w:txbxContent>
                    <w:p w14:paraId="5FC81A4A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Ver resultados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971A0C7" wp14:editId="7731E11C">
                <wp:simplePos x="0" y="0"/>
                <wp:positionH relativeFrom="margin">
                  <wp:posOffset>2202815</wp:posOffset>
                </wp:positionH>
                <wp:positionV relativeFrom="paragraph">
                  <wp:posOffset>1869440</wp:posOffset>
                </wp:positionV>
                <wp:extent cx="330200" cy="120650"/>
                <wp:effectExtent l="19050" t="57150" r="12700" b="31750"/>
                <wp:wrapNone/>
                <wp:docPr id="1751" name="Straight Arrow Connector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1206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7D3F6" id="Straight Arrow Connector 1751" o:spid="_x0000_s1026" type="#_x0000_t32" style="position:absolute;margin-left:173.45pt;margin-top:147.2pt;width:26pt;height:9.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4F95E1D0" wp14:editId="4404BF1B">
                <wp:simplePos x="0" y="0"/>
                <wp:positionH relativeFrom="margin">
                  <wp:posOffset>5111115</wp:posOffset>
                </wp:positionH>
                <wp:positionV relativeFrom="paragraph">
                  <wp:posOffset>237490</wp:posOffset>
                </wp:positionV>
                <wp:extent cx="840105" cy="1404620"/>
                <wp:effectExtent l="0" t="0" r="0" b="3810"/>
                <wp:wrapNone/>
                <wp:docPr id="17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01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D3DD2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Señales EMG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95E1D0" id="_x0000_s1039" type="#_x0000_t202" style="position:absolute;left:0;text-align:left;margin-left:402.45pt;margin-top:18.7pt;width:66.15pt;height:110.6pt;z-index:251658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" filled="f" stroked="f">
                <v:textbox style="mso-fit-shape-to-text:t">
                  <w:txbxContent>
                    <w:p w14:paraId="592D3DD2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Señales EMG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52440C9" wp14:editId="5A1B4BCF">
                <wp:simplePos x="0" y="0"/>
                <wp:positionH relativeFrom="margin">
                  <wp:posOffset>4844415</wp:posOffset>
                </wp:positionH>
                <wp:positionV relativeFrom="paragraph">
                  <wp:posOffset>478790</wp:posOffset>
                </wp:positionV>
                <wp:extent cx="323850" cy="133350"/>
                <wp:effectExtent l="38100" t="19050" r="19050" b="57150"/>
                <wp:wrapNone/>
                <wp:docPr id="1745" name="Straight Arrow Connector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333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8FF0D" id="Straight Arrow Connector 1745" o:spid="_x0000_s1026" type="#_x0000_t32" style="position:absolute;margin-left:381.45pt;margin-top:37.7pt;width:25.5pt;height:10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3220303D" wp14:editId="17E7701A">
                <wp:simplePos x="0" y="0"/>
                <wp:positionH relativeFrom="margin">
                  <wp:posOffset>-19685</wp:posOffset>
                </wp:positionH>
                <wp:positionV relativeFrom="paragraph">
                  <wp:posOffset>407035</wp:posOffset>
                </wp:positionV>
                <wp:extent cx="1024641" cy="1404620"/>
                <wp:effectExtent l="0" t="0" r="0" b="1905"/>
                <wp:wrapNone/>
                <wp:docPr id="1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64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92417" w14:textId="77777777" w:rsidR="004A5DF1" w:rsidRPr="00625AC8" w:rsidRDefault="004A5DF1" w:rsidP="004A5D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20303D" id="_x0000_s1040" type="#_x0000_t202" style="position:absolute;left:0;text-align:left;margin-left:-1.55pt;margin-top:32.05pt;width:80.7pt;height:110.6pt;z-index:2516582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" filled="f" stroked="f">
                <v:textbox style="mso-fit-shape-to-text:t">
                  <w:txbxContent>
                    <w:p w14:paraId="78592417" w14:textId="77777777" w:rsidR="004A5DF1" w:rsidRPr="00625AC8" w:rsidRDefault="004A5DF1" w:rsidP="004A5DF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4C4440D" wp14:editId="18737FD1">
                <wp:simplePos x="0" y="0"/>
                <wp:positionH relativeFrom="margin">
                  <wp:posOffset>628015</wp:posOffset>
                </wp:positionH>
                <wp:positionV relativeFrom="paragraph">
                  <wp:posOffset>624840</wp:posOffset>
                </wp:positionV>
                <wp:extent cx="330394" cy="119270"/>
                <wp:effectExtent l="19050" t="19050" r="12700" b="71755"/>
                <wp:wrapNone/>
                <wp:docPr id="1733" name="Straight Arrow Connector 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394" cy="11927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C4508" id="Straight Arrow Connector 1733" o:spid="_x0000_s1026" type="#_x0000_t32" style="position:absolute;margin-left:49.45pt;margin-top:49.2pt;width:26pt;height:9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 w:rsidR="004A5DF1" w:rsidRPr="002B6E59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1FB2748" wp14:editId="3B1EAB08">
                <wp:simplePos x="0" y="0"/>
                <wp:positionH relativeFrom="margin">
                  <wp:posOffset>573736</wp:posOffset>
                </wp:positionH>
                <wp:positionV relativeFrom="paragraph">
                  <wp:posOffset>263442</wp:posOffset>
                </wp:positionV>
                <wp:extent cx="330394" cy="119270"/>
                <wp:effectExtent l="19050" t="19050" r="12700" b="71755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394" cy="11927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CA82B" id="Straight Arrow Connector 377" o:spid="_x0000_s1026" type="#_x0000_t32" style="position:absolute;margin-left:45.2pt;margin-top:20.75pt;width:26pt;height:9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" strokecolor="#4472c4 [3204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B9F83D" wp14:editId="14752F8D">
            <wp:extent cx="3879196" cy="1955064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434" t="19580" r="16195" b="20059"/>
                    <a:stretch/>
                  </pic:blipFill>
                  <pic:spPr bwMode="auto">
                    <a:xfrm>
                      <a:off x="0" y="0"/>
                      <a:ext cx="3880177" cy="195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A0833" w14:textId="77777777" w:rsidR="004A5DF1" w:rsidRDefault="004A5DF1" w:rsidP="009D7C12"/>
    <w:p w14:paraId="23C1C4C8" w14:textId="0241C144" w:rsidR="00447182" w:rsidRDefault="004A5DF1" w:rsidP="00AF7C2F">
      <w:r w:rsidRPr="00AF7C2F">
        <w:t xml:space="preserve">Para ejecutar el sistema se debe conectar el Myo Armband; al conectar el Myo Armband, se muestran en pantalla la orientación y las señales EMG. De ahí es necesario que el usuario realice la rutina de entrenamiento. </w:t>
      </w:r>
    </w:p>
    <w:p w14:paraId="2FA005FA" w14:textId="2BF40A9A" w:rsidR="00C35125" w:rsidRDefault="00C35125" w:rsidP="00C35125">
      <w:pPr>
        <w:jc w:val="center"/>
      </w:pPr>
    </w:p>
    <w:p w14:paraId="548C4722" w14:textId="6C4AB867" w:rsidR="00C35125" w:rsidRPr="00AF7C2F" w:rsidRDefault="00C35125" w:rsidP="00C35125">
      <w:pPr>
        <w:pStyle w:val="Heading3"/>
      </w:pPr>
      <w:bookmarkStart w:id="20" w:name="_Toc536799409"/>
      <w:r>
        <w:lastRenderedPageBreak/>
        <w:t>Entrenamiento</w:t>
      </w:r>
      <w:bookmarkEnd w:id="20"/>
    </w:p>
    <w:p w14:paraId="5D99735A" w14:textId="52BF0FFA" w:rsidR="004A5DF1" w:rsidRDefault="004A5DF1" w:rsidP="00AF7C2F">
      <w:r w:rsidRPr="00AF7C2F">
        <w:t>En esta interfaz, se debe realizar la adquisición de cada una de las repeticiones de los gestos. Como se estableció en el apartado, la rutina de entrenamiento consiste en 5 repeticiones durante 2 segundos. Se muestra al usuario una barra del progreso del tiempo y el número de repeticiones realizadas.</w:t>
      </w:r>
    </w:p>
    <w:p w14:paraId="70CDF2B8" w14:textId="6BCEBE52" w:rsidR="004A5DF1" w:rsidRPr="007304CB" w:rsidRDefault="004A5DF1" w:rsidP="007233C1">
      <w:pPr>
        <w:jc w:val="center"/>
        <w:rPr>
          <w:lang w:eastAsia="es-419"/>
        </w:rPr>
      </w:pPr>
      <w:r>
        <w:rPr>
          <w:noProof/>
        </w:rPr>
        <w:drawing>
          <wp:inline distT="0" distB="0" distL="0" distR="0" wp14:anchorId="70951D40" wp14:editId="47EF4440">
            <wp:extent cx="2648115" cy="1953634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858" t="19421" r="26710" b="19685"/>
                    <a:stretch/>
                  </pic:blipFill>
                  <pic:spPr bwMode="auto">
                    <a:xfrm>
                      <a:off x="0" y="0"/>
                      <a:ext cx="2659689" cy="196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251C">
        <w:rPr>
          <w:lang w:eastAsia="es-419"/>
        </w:rPr>
        <w:tab/>
      </w:r>
      <w:r w:rsidR="007233C1">
        <w:rPr>
          <w:noProof/>
        </w:rPr>
        <w:drawing>
          <wp:inline distT="0" distB="0" distL="0" distR="0" wp14:anchorId="53D03458" wp14:editId="61E399D5">
            <wp:extent cx="2679774" cy="198189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798" t="19089" r="26671" b="19733"/>
                    <a:stretch/>
                  </pic:blipFill>
                  <pic:spPr bwMode="auto">
                    <a:xfrm>
                      <a:off x="0" y="0"/>
                      <a:ext cx="2679967" cy="1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9F0A" w14:textId="6B3931AF" w:rsidR="00C35125" w:rsidRDefault="00C35125" w:rsidP="00C35125">
      <w:pPr>
        <w:pStyle w:val="Heading3"/>
      </w:pPr>
      <w:bookmarkStart w:id="21" w:name="_Toc536799410"/>
      <w:r>
        <w:t>Visualización de señales del Entrenamiento</w:t>
      </w:r>
      <w:bookmarkEnd w:id="21"/>
      <w:r>
        <w:t xml:space="preserve"> </w:t>
      </w:r>
    </w:p>
    <w:p w14:paraId="27E57E3F" w14:textId="3D01547A" w:rsidR="004A5DF1" w:rsidRPr="007233C1" w:rsidRDefault="004A5DF1" w:rsidP="007233C1">
      <w:r w:rsidRPr="007233C1">
        <w:t>Después de realizar la rutina de entrenamiento</w:t>
      </w:r>
      <w:r w:rsidR="007233C1" w:rsidRPr="007233C1">
        <w:t>,</w:t>
      </w:r>
      <w:r w:rsidRPr="007233C1">
        <w:t xml:space="preserve"> se puede visualizar las señales EMG de los gestos grabados</w:t>
      </w:r>
      <w:r w:rsidR="007233C1" w:rsidRPr="007233C1">
        <w:t>.</w:t>
      </w:r>
      <w:r w:rsidRPr="007233C1">
        <w:t xml:space="preserve"> En esta interfaz se muestra las señales EMG puras y las señales EMG al aplicarse el filtro. Se puede seleccionar qué gesto y a qué repeticiones mostrar en el gráfico.</w:t>
      </w:r>
    </w:p>
    <w:p w14:paraId="2A29050A" w14:textId="0C33EC7B" w:rsidR="004A5DF1" w:rsidRDefault="004A5DF1" w:rsidP="007233C1">
      <w:pPr>
        <w:jc w:val="center"/>
      </w:pPr>
      <w:r w:rsidRPr="007233C1">
        <w:rPr>
          <w:noProof/>
        </w:rPr>
        <w:drawing>
          <wp:inline distT="0" distB="0" distL="0" distR="0" wp14:anchorId="6979680F" wp14:editId="719A04E0">
            <wp:extent cx="3123590" cy="2040941"/>
            <wp:effectExtent l="0" t="0" r="635" b="0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620" t="7687" r="8388" b="27276"/>
                    <a:stretch/>
                  </pic:blipFill>
                  <pic:spPr bwMode="auto">
                    <a:xfrm>
                      <a:off x="0" y="0"/>
                      <a:ext cx="3124240" cy="204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DF5C" w14:textId="5E60A5EC" w:rsidR="00C35125" w:rsidRPr="007233C1" w:rsidRDefault="00C35125" w:rsidP="00C35125">
      <w:pPr>
        <w:pStyle w:val="Heading3"/>
      </w:pPr>
      <w:bookmarkStart w:id="22" w:name="_Toc536799411"/>
      <w:r>
        <w:t>Conexión con Lego y Reconocimiento</w:t>
      </w:r>
      <w:bookmarkEnd w:id="22"/>
    </w:p>
    <w:p w14:paraId="399FEDA0" w14:textId="0E24E6F0" w:rsidR="00252E2A" w:rsidRDefault="004A5DF1" w:rsidP="007233C1">
      <w:r w:rsidRPr="007233C1">
        <w:t>Para iniciar el comando del brazo robótico se debe conectar con el ladrillo inteligente EV3. Para ello se debe ejecutar el programa “</w:t>
      </w:r>
      <w:proofErr w:type="spellStart"/>
      <w:r w:rsidRPr="007233C1">
        <w:t>fullPID</w:t>
      </w:r>
      <w:proofErr w:type="spellEnd"/>
      <w:r w:rsidRPr="007233C1">
        <w:t>” en el EV3 y después presionar en “CONECTAR LEGO”. Al tener listas las conexiones se puede habilitar el mando del brazo robótico, “INICIAR”. Al realizar esto, el sistema de clasificación empieza a ejecutarse, y devuelve una imagen del gesto predicho (en el caso de que el gesto predicho sea reposo no se muestra imagen alguna). Las gráficas de la orientación y de las señales EMG se deshabilitan para liberar recursos para el reconocimiento</w:t>
      </w:r>
    </w:p>
    <w:p w14:paraId="6EA097FE" w14:textId="56967BDD" w:rsidR="00C35125" w:rsidRPr="007233C1" w:rsidRDefault="00C35125" w:rsidP="00C35125">
      <w:pPr>
        <w:jc w:val="center"/>
      </w:pPr>
      <w:r>
        <w:rPr>
          <w:noProof/>
        </w:rPr>
        <w:lastRenderedPageBreak/>
        <w:drawing>
          <wp:inline distT="0" distB="0" distL="0" distR="0" wp14:anchorId="661AA5C6" wp14:editId="27568AA0">
            <wp:extent cx="3871698" cy="19636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117" t="6381" r="19651" b="32999"/>
                    <a:stretch/>
                  </pic:blipFill>
                  <pic:spPr bwMode="auto">
                    <a:xfrm>
                      <a:off x="0" y="0"/>
                      <a:ext cx="3872190" cy="196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44999" w14:textId="44F0505C" w:rsidR="00AC4571" w:rsidRDefault="00AC4571" w:rsidP="00AC4571">
      <w:pPr>
        <w:pStyle w:val="Heading1"/>
      </w:pPr>
      <w:bookmarkStart w:id="23" w:name="_Toc536799412"/>
      <w:r>
        <w:t>ENLACES</w:t>
      </w:r>
      <w:r w:rsidR="003D4BBF">
        <w:t xml:space="preserve"> DE DESCARGA</w:t>
      </w:r>
      <w:bookmarkEnd w:id="23"/>
    </w:p>
    <w:p w14:paraId="1FDE9478" w14:textId="77777777" w:rsidR="003D4BBF" w:rsidRPr="00DA257B" w:rsidRDefault="003D4BBF" w:rsidP="003D4BBF">
      <w:pPr>
        <w:pStyle w:val="ListParagraph"/>
        <w:numPr>
          <w:ilvl w:val="0"/>
          <w:numId w:val="10"/>
        </w:numPr>
      </w:pPr>
      <w:r w:rsidRPr="00DA257B">
        <w:t xml:space="preserve">Myo </w:t>
      </w:r>
      <w:proofErr w:type="spellStart"/>
      <w:r w:rsidRPr="00DA257B">
        <w:t>Connect</w:t>
      </w:r>
      <w:proofErr w:type="spellEnd"/>
    </w:p>
    <w:p w14:paraId="38F28A13" w14:textId="77777777" w:rsidR="003D4BBF" w:rsidRDefault="003D4BBF" w:rsidP="003D4BBF">
      <w:pPr>
        <w:pStyle w:val="ListParagraph"/>
        <w:numPr>
          <w:ilvl w:val="0"/>
          <w:numId w:val="10"/>
        </w:numPr>
      </w:pPr>
      <w:r w:rsidRPr="00DA257B">
        <w:t>Myo SDK 0.9.0</w:t>
      </w:r>
    </w:p>
    <w:p w14:paraId="4BA7C382" w14:textId="77777777" w:rsidR="003D4BBF" w:rsidRDefault="00F640C8" w:rsidP="003D4BBF">
      <w:pPr>
        <w:pStyle w:val="ListParagraph"/>
      </w:pPr>
      <w:hyperlink r:id="rId54" w:history="1">
        <w:r w:rsidR="003D4BBF" w:rsidRPr="00993D98">
          <w:rPr>
            <w:rStyle w:val="Hyperlink"/>
          </w:rPr>
          <w:t>https://support.getmyo.com/hc/en-us/articles/360018409792-Myo-Connect-SDK-and-firmware-downloads</w:t>
        </w:r>
      </w:hyperlink>
    </w:p>
    <w:p w14:paraId="7E042C70" w14:textId="77777777" w:rsidR="003D4BBF" w:rsidRDefault="003D4BBF" w:rsidP="003D4BBF">
      <w:pPr>
        <w:pStyle w:val="ListParagraph"/>
        <w:numPr>
          <w:ilvl w:val="0"/>
          <w:numId w:val="10"/>
        </w:numPr>
      </w:pPr>
      <w:proofErr w:type="spellStart"/>
      <w:r w:rsidRPr="00DA257B">
        <w:t>MyoMex</w:t>
      </w:r>
      <w:proofErr w:type="spellEnd"/>
    </w:p>
    <w:p w14:paraId="0129B935" w14:textId="77777777" w:rsidR="003D4BBF" w:rsidRDefault="00F640C8" w:rsidP="003D4BBF">
      <w:pPr>
        <w:pStyle w:val="ListParagraph"/>
        <w:tabs>
          <w:tab w:val="left" w:pos="5260"/>
        </w:tabs>
      </w:pPr>
      <w:hyperlink r:id="rId55" w:history="1">
        <w:r w:rsidR="003D4BBF" w:rsidRPr="00993D98">
          <w:rPr>
            <w:rStyle w:val="Hyperlink"/>
          </w:rPr>
          <w:t>https://github.com/mark-toma/MyoMex</w:t>
        </w:r>
      </w:hyperlink>
    </w:p>
    <w:p w14:paraId="38B2C4C0" w14:textId="77777777" w:rsidR="003D4BBF" w:rsidRPr="00B85918" w:rsidRDefault="003D4BBF" w:rsidP="003D4BBF">
      <w:pPr>
        <w:pStyle w:val="ListParagraph"/>
        <w:numPr>
          <w:ilvl w:val="0"/>
          <w:numId w:val="10"/>
        </w:numPr>
        <w:rPr>
          <w:lang w:val="en-US"/>
        </w:rPr>
      </w:pPr>
      <w:r w:rsidRPr="00B85918">
        <w:rPr>
          <w:lang w:val="en-US"/>
        </w:rPr>
        <w:t>Lego Mindstorms Education EV·</w:t>
      </w:r>
      <w:r>
        <w:rPr>
          <w:lang w:val="en-US"/>
        </w:rPr>
        <w:t>-</w:t>
      </w:r>
      <w:r w:rsidRPr="00B85918">
        <w:rPr>
          <w:lang w:val="en-US"/>
        </w:rPr>
        <w:t xml:space="preserve"> Teacher Edition</w:t>
      </w:r>
    </w:p>
    <w:p w14:paraId="3D32D0D1" w14:textId="648A7010" w:rsidR="003D4BBF" w:rsidRPr="00C35125" w:rsidRDefault="00F640C8" w:rsidP="003D4BBF">
      <w:pPr>
        <w:pStyle w:val="ListParagraph"/>
        <w:rPr>
          <w:rStyle w:val="Hyperlink"/>
          <w:rFonts w:ascii="Calibri" w:hAnsi="Calibri" w:cs="Calibri"/>
          <w:lang w:val="en-US"/>
        </w:rPr>
      </w:pPr>
      <w:hyperlink r:id="rId56" w:history="1">
        <w:r w:rsidR="003D4BBF" w:rsidRPr="003D4BBF">
          <w:rPr>
            <w:rStyle w:val="Hyperlink"/>
            <w:rFonts w:ascii="Calibri" w:hAnsi="Calibri" w:cs="Calibri"/>
            <w:lang w:val="en-US"/>
          </w:rPr>
          <w:t>https://education.lego.com/en-gb/downloads/mindstorms-ev3/software</w:t>
        </w:r>
      </w:hyperlink>
    </w:p>
    <w:p w14:paraId="6A881306" w14:textId="77777777" w:rsidR="003D4BBF" w:rsidRPr="003D4BBF" w:rsidRDefault="003D4BBF" w:rsidP="003D4BBF">
      <w:pPr>
        <w:pStyle w:val="enlaces"/>
        <w:numPr>
          <w:ilvl w:val="0"/>
          <w:numId w:val="10"/>
        </w:numPr>
        <w:rPr>
          <w:rFonts w:ascii="Calibri" w:hAnsi="Calibri" w:cs="Calibri"/>
        </w:rPr>
      </w:pPr>
      <w:r>
        <w:t xml:space="preserve">Lego Digital </w:t>
      </w:r>
      <w:proofErr w:type="spellStart"/>
      <w:r>
        <w:t>Designer</w:t>
      </w:r>
      <w:proofErr w:type="spellEnd"/>
    </w:p>
    <w:p w14:paraId="51B63574" w14:textId="7BD9D583" w:rsidR="00044139" w:rsidRPr="007233C1" w:rsidRDefault="00F640C8" w:rsidP="007233C1">
      <w:pPr>
        <w:pStyle w:val="enlaces"/>
        <w:ind w:left="720"/>
        <w:rPr>
          <w:rFonts w:ascii="Calibri" w:hAnsi="Calibri" w:cs="Calibri"/>
        </w:rPr>
      </w:pPr>
      <w:hyperlink r:id="rId57" w:history="1">
        <w:r w:rsidR="003D4BBF" w:rsidRPr="003D4BBF">
          <w:rPr>
            <w:rStyle w:val="Hyperlink"/>
            <w:rFonts w:ascii="Calibri" w:hAnsi="Calibri" w:cs="Calibri"/>
          </w:rPr>
          <w:t>https://www.lego.com/en-us/ldd/download</w:t>
        </w:r>
      </w:hyperlink>
    </w:p>
    <w:sectPr w:rsidR="00044139" w:rsidRPr="007233C1" w:rsidSect="00625339">
      <w:type w:val="continuous"/>
      <w:pgSz w:w="11906" w:h="16838"/>
      <w:pgMar w:top="1134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71E750" w14:textId="77777777" w:rsidR="00077EEF" w:rsidRDefault="00077EEF" w:rsidP="0058658F">
      <w:pPr>
        <w:spacing w:after="0" w:line="240" w:lineRule="auto"/>
      </w:pPr>
      <w:r>
        <w:separator/>
      </w:r>
    </w:p>
  </w:endnote>
  <w:endnote w:type="continuationSeparator" w:id="0">
    <w:p w14:paraId="5030F058" w14:textId="77777777" w:rsidR="00077EEF" w:rsidRDefault="00077EEF" w:rsidP="0058658F">
      <w:pPr>
        <w:spacing w:after="0" w:line="240" w:lineRule="auto"/>
      </w:pPr>
      <w:r>
        <w:continuationSeparator/>
      </w:r>
    </w:p>
  </w:endnote>
  <w:endnote w:type="continuationNotice" w:id="1">
    <w:p w14:paraId="20810B8B" w14:textId="77777777" w:rsidR="00C75897" w:rsidRDefault="00C7589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B2B82" w14:textId="77777777" w:rsidR="00077EEF" w:rsidRDefault="00077EEF" w:rsidP="0058658F">
      <w:pPr>
        <w:spacing w:after="0" w:line="240" w:lineRule="auto"/>
      </w:pPr>
      <w:r>
        <w:separator/>
      </w:r>
    </w:p>
  </w:footnote>
  <w:footnote w:type="continuationSeparator" w:id="0">
    <w:p w14:paraId="3300B437" w14:textId="77777777" w:rsidR="00077EEF" w:rsidRDefault="00077EEF" w:rsidP="0058658F">
      <w:pPr>
        <w:spacing w:after="0" w:line="240" w:lineRule="auto"/>
      </w:pPr>
      <w:r>
        <w:continuationSeparator/>
      </w:r>
    </w:p>
  </w:footnote>
  <w:footnote w:type="continuationNotice" w:id="1">
    <w:p w14:paraId="0048B4FA" w14:textId="77777777" w:rsidR="00C75897" w:rsidRDefault="00C7589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8F60C" w14:textId="77777777" w:rsidR="0058658F" w:rsidRPr="007B244E" w:rsidRDefault="0058658F" w:rsidP="0058658F">
    <w:pPr>
      <w:pStyle w:val="Header"/>
      <w:jc w:val="center"/>
      <w:rPr>
        <w:b/>
        <w:sz w:val="28"/>
      </w:rPr>
    </w:pPr>
    <w:r>
      <w:rPr>
        <w:noProof/>
        <w:lang w:eastAsia="es-ES"/>
      </w:rPr>
      <w:drawing>
        <wp:anchor distT="0" distB="0" distL="114300" distR="114300" simplePos="0" relativeHeight="251658241" behindDoc="1" locked="0" layoutInCell="1" allowOverlap="1" wp14:anchorId="2ECEF026" wp14:editId="53DFA5EA">
          <wp:simplePos x="0" y="0"/>
          <wp:positionH relativeFrom="column">
            <wp:posOffset>5176520</wp:posOffset>
          </wp:positionH>
          <wp:positionV relativeFrom="paragraph">
            <wp:posOffset>-154940</wp:posOffset>
          </wp:positionV>
          <wp:extent cx="409575" cy="705485"/>
          <wp:effectExtent l="0" t="0" r="0" b="0"/>
          <wp:wrapThrough wrapText="bothSides">
            <wp:wrapPolygon edited="0">
              <wp:start x="0" y="0"/>
              <wp:lineTo x="0" y="12832"/>
              <wp:lineTo x="1005" y="20997"/>
              <wp:lineTo x="20093" y="20997"/>
              <wp:lineTo x="21098" y="19831"/>
              <wp:lineTo x="21098" y="0"/>
              <wp:lineTo x="0" y="0"/>
            </wp:wrapPolygon>
          </wp:wrapThrough>
          <wp:docPr id="22" name="Picture 2" descr="BUHO_EPN_bi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UHO_EPN_bi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7054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45ECE01E" wp14:editId="2B5EBE22">
          <wp:simplePos x="0" y="0"/>
          <wp:positionH relativeFrom="column">
            <wp:posOffset>-186055</wp:posOffset>
          </wp:positionH>
          <wp:positionV relativeFrom="paragraph">
            <wp:posOffset>-97155</wp:posOffset>
          </wp:positionV>
          <wp:extent cx="599440" cy="676275"/>
          <wp:effectExtent l="0" t="0" r="0" b="0"/>
          <wp:wrapThrough wrapText="bothSides">
            <wp:wrapPolygon edited="0">
              <wp:start x="686" y="0"/>
              <wp:lineTo x="0" y="15820"/>
              <wp:lineTo x="686" y="18862"/>
              <wp:lineTo x="2746" y="20079"/>
              <wp:lineTo x="6178" y="21296"/>
              <wp:lineTo x="7551" y="21296"/>
              <wp:lineTo x="13042" y="21296"/>
              <wp:lineTo x="14415" y="21296"/>
              <wp:lineTo x="17847" y="20079"/>
              <wp:lineTo x="19907" y="18862"/>
              <wp:lineTo x="20593" y="15820"/>
              <wp:lineTo x="19907" y="0"/>
              <wp:lineTo x="686" y="0"/>
            </wp:wrapPolygon>
          </wp:wrapThrough>
          <wp:docPr id="23" name="Picture 1" descr="Escudo_E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cudo_EP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9440" cy="676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B244E">
      <w:rPr>
        <w:b/>
        <w:sz w:val="28"/>
      </w:rPr>
      <w:t>ESCUELA POLITECNICA NACIONAL</w:t>
    </w:r>
  </w:p>
  <w:p w14:paraId="53E3E76D" w14:textId="77777777" w:rsidR="0058658F" w:rsidRPr="007B244E" w:rsidRDefault="0058658F" w:rsidP="0058658F">
    <w:pPr>
      <w:pStyle w:val="Header"/>
      <w:jc w:val="center"/>
      <w:rPr>
        <w:b/>
        <w:sz w:val="24"/>
      </w:rPr>
    </w:pPr>
    <w:r>
      <w:rPr>
        <w:b/>
        <w:sz w:val="24"/>
      </w:rPr>
      <w:t>PROYECTO DE INVESTIGACIÓN</w:t>
    </w:r>
    <w:r w:rsidR="00E01E76">
      <w:rPr>
        <w:b/>
        <w:sz w:val="24"/>
      </w:rPr>
      <w:t xml:space="preserve"> PIJ 16-13</w:t>
    </w:r>
  </w:p>
  <w:p w14:paraId="69321BDC" w14:textId="77777777" w:rsidR="0058658F" w:rsidRPr="0058658F" w:rsidRDefault="00E0325C" w:rsidP="0058658F">
    <w:pPr>
      <w:pStyle w:val="Header"/>
      <w:jc w:val="center"/>
      <w:rPr>
        <w:rFonts w:cstheme="minorHAnsi"/>
        <w:sz w:val="28"/>
      </w:rPr>
    </w:pPr>
    <w:r>
      <w:rPr>
        <w:rFonts w:cstheme="minorHAnsi"/>
        <w:sz w:val="20"/>
        <w:szCs w:val="20"/>
      </w:rPr>
      <w:t xml:space="preserve">DEPARTAMENTO DE INFORMÁTICA Y </w:t>
    </w:r>
    <w:r w:rsidR="007D692F">
      <w:rPr>
        <w:rFonts w:cstheme="minorHAnsi"/>
        <w:sz w:val="20"/>
        <w:szCs w:val="20"/>
      </w:rPr>
      <w:t>CIENCIAS DE LA COMPUTACIÓN</w:t>
    </w:r>
    <w:r w:rsidR="00E01E76">
      <w:rPr>
        <w:rFonts w:cstheme="minorHAnsi"/>
        <w:sz w:val="20"/>
        <w:szCs w:val="20"/>
      </w:rPr>
      <w:t xml:space="preserve"> (DICC)</w:t>
    </w:r>
  </w:p>
  <w:p w14:paraId="4263A9E7" w14:textId="77777777" w:rsidR="0058658F" w:rsidRPr="0058658F" w:rsidRDefault="0058658F" w:rsidP="0058658F">
    <w:pPr>
      <w:pStyle w:val="Header"/>
      <w:jc w:val="center"/>
      <w:rPr>
        <w:b/>
        <w:sz w:val="28"/>
      </w:rPr>
    </w:pPr>
    <w:r>
      <w:rPr>
        <w:b/>
        <w:noProof/>
        <w:sz w:val="28"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6CB0F305" wp14:editId="5B67EA65">
              <wp:simplePos x="0" y="0"/>
              <wp:positionH relativeFrom="column">
                <wp:posOffset>-119380</wp:posOffset>
              </wp:positionH>
              <wp:positionV relativeFrom="paragraph">
                <wp:posOffset>103505</wp:posOffset>
              </wp:positionV>
              <wp:extent cx="5753100" cy="0"/>
              <wp:effectExtent l="23495" t="17780" r="14605" b="20320"/>
              <wp:wrapNone/>
              <wp:docPr id="1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53100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D3616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9.4pt;margin-top:8.15pt;width:45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" strokeweight="2.2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34" style="width:0;height:1.5pt" o:hralign="center" o:bullet="t" o:hrstd="t" o:hr="t" fillcolor="#a0a0a0" stroked="f"/>
    </w:pict>
  </w:numPicBullet>
  <w:abstractNum w:abstractNumId="0" w15:restartNumberingAfterBreak="0">
    <w:nsid w:val="00C52AEF"/>
    <w:multiLevelType w:val="multilevel"/>
    <w:tmpl w:val="B644F5C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A4293"/>
    <w:multiLevelType w:val="hybridMultilevel"/>
    <w:tmpl w:val="A3243492"/>
    <w:lvl w:ilvl="0" w:tplc="8E2A8D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97292"/>
    <w:multiLevelType w:val="hybridMultilevel"/>
    <w:tmpl w:val="2528BC5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77237B"/>
    <w:multiLevelType w:val="hybridMultilevel"/>
    <w:tmpl w:val="CD68A4C6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B81413"/>
    <w:multiLevelType w:val="hybridMultilevel"/>
    <w:tmpl w:val="B0C05CF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5391E"/>
    <w:multiLevelType w:val="hybridMultilevel"/>
    <w:tmpl w:val="E2A0D3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B5CDC"/>
    <w:multiLevelType w:val="hybridMultilevel"/>
    <w:tmpl w:val="106ECF2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EF0111"/>
    <w:multiLevelType w:val="hybridMultilevel"/>
    <w:tmpl w:val="9D10ED3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177913"/>
    <w:multiLevelType w:val="hybridMultilevel"/>
    <w:tmpl w:val="111230A4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E4342C"/>
    <w:multiLevelType w:val="hybridMultilevel"/>
    <w:tmpl w:val="2A9E7C3E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8B35B9"/>
    <w:multiLevelType w:val="hybridMultilevel"/>
    <w:tmpl w:val="BDECB91A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AF417D"/>
    <w:multiLevelType w:val="hybridMultilevel"/>
    <w:tmpl w:val="ABD8167E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E9133F"/>
    <w:multiLevelType w:val="hybridMultilevel"/>
    <w:tmpl w:val="9512603E"/>
    <w:lvl w:ilvl="0" w:tplc="0AC81C14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2A4CF9"/>
    <w:multiLevelType w:val="hybridMultilevel"/>
    <w:tmpl w:val="5D8ACAB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5A00F8"/>
    <w:multiLevelType w:val="hybridMultilevel"/>
    <w:tmpl w:val="B95A571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9A1C9C"/>
    <w:multiLevelType w:val="hybridMultilevel"/>
    <w:tmpl w:val="8336327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E73714"/>
    <w:multiLevelType w:val="hybridMultilevel"/>
    <w:tmpl w:val="5400E4C2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ED04FD"/>
    <w:multiLevelType w:val="hybridMultilevel"/>
    <w:tmpl w:val="413CED0C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6567B3"/>
    <w:multiLevelType w:val="hybridMultilevel"/>
    <w:tmpl w:val="100AA5F0"/>
    <w:lvl w:ilvl="0" w:tplc="626094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1"/>
  </w:num>
  <w:num w:numId="4">
    <w:abstractNumId w:val="15"/>
  </w:num>
  <w:num w:numId="5">
    <w:abstractNumId w:val="0"/>
  </w:num>
  <w:num w:numId="6">
    <w:abstractNumId w:val="1"/>
  </w:num>
  <w:num w:numId="7">
    <w:abstractNumId w:val="16"/>
  </w:num>
  <w:num w:numId="8">
    <w:abstractNumId w:val="3"/>
  </w:num>
  <w:num w:numId="9">
    <w:abstractNumId w:val="5"/>
  </w:num>
  <w:num w:numId="10">
    <w:abstractNumId w:val="17"/>
  </w:num>
  <w:num w:numId="11">
    <w:abstractNumId w:val="10"/>
  </w:num>
  <w:num w:numId="12">
    <w:abstractNumId w:val="9"/>
  </w:num>
  <w:num w:numId="13">
    <w:abstractNumId w:val="8"/>
  </w:num>
  <w:num w:numId="14">
    <w:abstractNumId w:val="14"/>
  </w:num>
  <w:num w:numId="15">
    <w:abstractNumId w:val="4"/>
  </w:num>
  <w:num w:numId="16">
    <w:abstractNumId w:val="6"/>
  </w:num>
  <w:num w:numId="17">
    <w:abstractNumId w:val="13"/>
  </w:num>
  <w:num w:numId="18">
    <w:abstractNumId w:val="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attachedTemplate r:id="rId1"/>
  <w:defaultTabStop w:val="708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15E"/>
    <w:rsid w:val="0000128F"/>
    <w:rsid w:val="000033C7"/>
    <w:rsid w:val="00003A4B"/>
    <w:rsid w:val="00004D48"/>
    <w:rsid w:val="0001146A"/>
    <w:rsid w:val="00011FAC"/>
    <w:rsid w:val="00021562"/>
    <w:rsid w:val="0002240D"/>
    <w:rsid w:val="00023FC1"/>
    <w:rsid w:val="000242FC"/>
    <w:rsid w:val="000270E1"/>
    <w:rsid w:val="00027F7A"/>
    <w:rsid w:val="00030C4E"/>
    <w:rsid w:val="0003185F"/>
    <w:rsid w:val="0003311D"/>
    <w:rsid w:val="00036F1E"/>
    <w:rsid w:val="00040C30"/>
    <w:rsid w:val="00044139"/>
    <w:rsid w:val="00044B50"/>
    <w:rsid w:val="00047827"/>
    <w:rsid w:val="000513F6"/>
    <w:rsid w:val="00053030"/>
    <w:rsid w:val="00053997"/>
    <w:rsid w:val="00057F6A"/>
    <w:rsid w:val="00061889"/>
    <w:rsid w:val="00062EA9"/>
    <w:rsid w:val="00063A9D"/>
    <w:rsid w:val="00066EC7"/>
    <w:rsid w:val="00070CE4"/>
    <w:rsid w:val="00070EF9"/>
    <w:rsid w:val="00071A04"/>
    <w:rsid w:val="00075A6C"/>
    <w:rsid w:val="00075BA1"/>
    <w:rsid w:val="00077EEF"/>
    <w:rsid w:val="00082F9D"/>
    <w:rsid w:val="0008576F"/>
    <w:rsid w:val="00091D28"/>
    <w:rsid w:val="000962C8"/>
    <w:rsid w:val="000A2211"/>
    <w:rsid w:val="000A41A5"/>
    <w:rsid w:val="000A516F"/>
    <w:rsid w:val="000C4CC6"/>
    <w:rsid w:val="000C518D"/>
    <w:rsid w:val="000D5F4F"/>
    <w:rsid w:val="000D7DBD"/>
    <w:rsid w:val="000E32A9"/>
    <w:rsid w:val="000E43BB"/>
    <w:rsid w:val="000F114E"/>
    <w:rsid w:val="000F227C"/>
    <w:rsid w:val="00103609"/>
    <w:rsid w:val="0010729E"/>
    <w:rsid w:val="0011165E"/>
    <w:rsid w:val="00111F65"/>
    <w:rsid w:val="00111FD9"/>
    <w:rsid w:val="001200D0"/>
    <w:rsid w:val="0012398A"/>
    <w:rsid w:val="001244D4"/>
    <w:rsid w:val="00134ECC"/>
    <w:rsid w:val="00141457"/>
    <w:rsid w:val="00142C85"/>
    <w:rsid w:val="00145872"/>
    <w:rsid w:val="0014727A"/>
    <w:rsid w:val="001472AE"/>
    <w:rsid w:val="00150E3E"/>
    <w:rsid w:val="0015452F"/>
    <w:rsid w:val="001549A3"/>
    <w:rsid w:val="001570D6"/>
    <w:rsid w:val="00163F99"/>
    <w:rsid w:val="001654A2"/>
    <w:rsid w:val="00174EB2"/>
    <w:rsid w:val="00176B0A"/>
    <w:rsid w:val="00181F4F"/>
    <w:rsid w:val="00184614"/>
    <w:rsid w:val="0018650E"/>
    <w:rsid w:val="001911AE"/>
    <w:rsid w:val="00192F42"/>
    <w:rsid w:val="001930BC"/>
    <w:rsid w:val="001A779E"/>
    <w:rsid w:val="001B258A"/>
    <w:rsid w:val="001B25DD"/>
    <w:rsid w:val="001B6D36"/>
    <w:rsid w:val="001C081A"/>
    <w:rsid w:val="001C1008"/>
    <w:rsid w:val="001C17E6"/>
    <w:rsid w:val="001C2A89"/>
    <w:rsid w:val="001C5CC9"/>
    <w:rsid w:val="001D310B"/>
    <w:rsid w:val="001D6AA6"/>
    <w:rsid w:val="001E5042"/>
    <w:rsid w:val="001F522B"/>
    <w:rsid w:val="001F5E5A"/>
    <w:rsid w:val="001F746B"/>
    <w:rsid w:val="00200782"/>
    <w:rsid w:val="00202B20"/>
    <w:rsid w:val="00203C71"/>
    <w:rsid w:val="00207602"/>
    <w:rsid w:val="00210741"/>
    <w:rsid w:val="00212C04"/>
    <w:rsid w:val="00212E20"/>
    <w:rsid w:val="00212EA7"/>
    <w:rsid w:val="00217312"/>
    <w:rsid w:val="0022288D"/>
    <w:rsid w:val="0022562C"/>
    <w:rsid w:val="002273CF"/>
    <w:rsid w:val="00234B7A"/>
    <w:rsid w:val="0023581F"/>
    <w:rsid w:val="00235C45"/>
    <w:rsid w:val="002371DA"/>
    <w:rsid w:val="00240FE5"/>
    <w:rsid w:val="002418D2"/>
    <w:rsid w:val="00245595"/>
    <w:rsid w:val="002469B4"/>
    <w:rsid w:val="002504E1"/>
    <w:rsid w:val="00252E2A"/>
    <w:rsid w:val="00252F5F"/>
    <w:rsid w:val="002572A3"/>
    <w:rsid w:val="00260689"/>
    <w:rsid w:val="00270F3F"/>
    <w:rsid w:val="00281B27"/>
    <w:rsid w:val="00296768"/>
    <w:rsid w:val="002A1563"/>
    <w:rsid w:val="002A3B8C"/>
    <w:rsid w:val="002B234C"/>
    <w:rsid w:val="002B24D6"/>
    <w:rsid w:val="002B4729"/>
    <w:rsid w:val="002B47DD"/>
    <w:rsid w:val="002B4BA1"/>
    <w:rsid w:val="002B7925"/>
    <w:rsid w:val="002C12E5"/>
    <w:rsid w:val="002C6FCC"/>
    <w:rsid w:val="002D1D46"/>
    <w:rsid w:val="002D2F6B"/>
    <w:rsid w:val="002D5824"/>
    <w:rsid w:val="002D6928"/>
    <w:rsid w:val="002D7DF9"/>
    <w:rsid w:val="002E3744"/>
    <w:rsid w:val="002E4BE7"/>
    <w:rsid w:val="002E5153"/>
    <w:rsid w:val="002E560D"/>
    <w:rsid w:val="002E6524"/>
    <w:rsid w:val="002F0278"/>
    <w:rsid w:val="002F1330"/>
    <w:rsid w:val="002F209E"/>
    <w:rsid w:val="002F3206"/>
    <w:rsid w:val="002F4D44"/>
    <w:rsid w:val="002F753A"/>
    <w:rsid w:val="003006A7"/>
    <w:rsid w:val="00300A24"/>
    <w:rsid w:val="00302206"/>
    <w:rsid w:val="00302E5F"/>
    <w:rsid w:val="00305E96"/>
    <w:rsid w:val="00310141"/>
    <w:rsid w:val="0031062D"/>
    <w:rsid w:val="00312BEF"/>
    <w:rsid w:val="00313ECC"/>
    <w:rsid w:val="00315BD2"/>
    <w:rsid w:val="00316859"/>
    <w:rsid w:val="003201D4"/>
    <w:rsid w:val="00320A9A"/>
    <w:rsid w:val="003259A1"/>
    <w:rsid w:val="00334E2A"/>
    <w:rsid w:val="00337151"/>
    <w:rsid w:val="0033740E"/>
    <w:rsid w:val="00337C2B"/>
    <w:rsid w:val="00342DF6"/>
    <w:rsid w:val="00344C3A"/>
    <w:rsid w:val="0036021A"/>
    <w:rsid w:val="00362BF6"/>
    <w:rsid w:val="00365325"/>
    <w:rsid w:val="0036626C"/>
    <w:rsid w:val="003669C1"/>
    <w:rsid w:val="0037647C"/>
    <w:rsid w:val="0038228C"/>
    <w:rsid w:val="00383297"/>
    <w:rsid w:val="003833A8"/>
    <w:rsid w:val="00384E9B"/>
    <w:rsid w:val="0038686E"/>
    <w:rsid w:val="00387F45"/>
    <w:rsid w:val="00393049"/>
    <w:rsid w:val="003957BE"/>
    <w:rsid w:val="003964B6"/>
    <w:rsid w:val="00397A05"/>
    <w:rsid w:val="003A28A0"/>
    <w:rsid w:val="003A6907"/>
    <w:rsid w:val="003B6194"/>
    <w:rsid w:val="003B71FB"/>
    <w:rsid w:val="003C096F"/>
    <w:rsid w:val="003C31E6"/>
    <w:rsid w:val="003D108D"/>
    <w:rsid w:val="003D1F82"/>
    <w:rsid w:val="003D4BBF"/>
    <w:rsid w:val="003D6F72"/>
    <w:rsid w:val="003E3F52"/>
    <w:rsid w:val="003F1A8F"/>
    <w:rsid w:val="003F5296"/>
    <w:rsid w:val="003F5987"/>
    <w:rsid w:val="003F6238"/>
    <w:rsid w:val="003F63AF"/>
    <w:rsid w:val="003F7715"/>
    <w:rsid w:val="00404336"/>
    <w:rsid w:val="0041022A"/>
    <w:rsid w:val="004126F4"/>
    <w:rsid w:val="0042221C"/>
    <w:rsid w:val="00426EF5"/>
    <w:rsid w:val="00427C38"/>
    <w:rsid w:val="00430F5E"/>
    <w:rsid w:val="00431397"/>
    <w:rsid w:val="00433491"/>
    <w:rsid w:val="00433D38"/>
    <w:rsid w:val="0044351D"/>
    <w:rsid w:val="00444C58"/>
    <w:rsid w:val="00447182"/>
    <w:rsid w:val="00450C81"/>
    <w:rsid w:val="00456242"/>
    <w:rsid w:val="00461AE7"/>
    <w:rsid w:val="004660DE"/>
    <w:rsid w:val="0047082A"/>
    <w:rsid w:val="004736C9"/>
    <w:rsid w:val="00474BBE"/>
    <w:rsid w:val="004763FC"/>
    <w:rsid w:val="00476AA8"/>
    <w:rsid w:val="00490284"/>
    <w:rsid w:val="00492729"/>
    <w:rsid w:val="00492A0D"/>
    <w:rsid w:val="004A37C7"/>
    <w:rsid w:val="004A5DF1"/>
    <w:rsid w:val="004B4836"/>
    <w:rsid w:val="004C66AB"/>
    <w:rsid w:val="004D2404"/>
    <w:rsid w:val="004D335A"/>
    <w:rsid w:val="004D48BF"/>
    <w:rsid w:val="005001A9"/>
    <w:rsid w:val="005017BD"/>
    <w:rsid w:val="00510057"/>
    <w:rsid w:val="00512CAC"/>
    <w:rsid w:val="00512DD1"/>
    <w:rsid w:val="00513349"/>
    <w:rsid w:val="00524A30"/>
    <w:rsid w:val="00524D67"/>
    <w:rsid w:val="005274A1"/>
    <w:rsid w:val="0053319C"/>
    <w:rsid w:val="005338C7"/>
    <w:rsid w:val="005341FA"/>
    <w:rsid w:val="00535024"/>
    <w:rsid w:val="00535146"/>
    <w:rsid w:val="00536129"/>
    <w:rsid w:val="00541B97"/>
    <w:rsid w:val="00543C24"/>
    <w:rsid w:val="00547D40"/>
    <w:rsid w:val="00551AC9"/>
    <w:rsid w:val="00554346"/>
    <w:rsid w:val="00560C7B"/>
    <w:rsid w:val="00562F22"/>
    <w:rsid w:val="00565BC3"/>
    <w:rsid w:val="00566F59"/>
    <w:rsid w:val="00576568"/>
    <w:rsid w:val="005807EC"/>
    <w:rsid w:val="00580E88"/>
    <w:rsid w:val="0058658F"/>
    <w:rsid w:val="00590D30"/>
    <w:rsid w:val="005911DC"/>
    <w:rsid w:val="00594B8E"/>
    <w:rsid w:val="005952EF"/>
    <w:rsid w:val="00595F95"/>
    <w:rsid w:val="005A09CE"/>
    <w:rsid w:val="005A3D10"/>
    <w:rsid w:val="005A44E9"/>
    <w:rsid w:val="005A6426"/>
    <w:rsid w:val="005A6865"/>
    <w:rsid w:val="005A7B13"/>
    <w:rsid w:val="005B12AA"/>
    <w:rsid w:val="005B1EAB"/>
    <w:rsid w:val="005B23E6"/>
    <w:rsid w:val="005B6671"/>
    <w:rsid w:val="005B7619"/>
    <w:rsid w:val="005B7826"/>
    <w:rsid w:val="005C05F7"/>
    <w:rsid w:val="005C490E"/>
    <w:rsid w:val="005C705E"/>
    <w:rsid w:val="005C74BF"/>
    <w:rsid w:val="005D28EE"/>
    <w:rsid w:val="005D3454"/>
    <w:rsid w:val="005D56DA"/>
    <w:rsid w:val="005E0BFA"/>
    <w:rsid w:val="005E6B31"/>
    <w:rsid w:val="005E7F85"/>
    <w:rsid w:val="005F4597"/>
    <w:rsid w:val="00600AB6"/>
    <w:rsid w:val="006013D3"/>
    <w:rsid w:val="006102A3"/>
    <w:rsid w:val="0061043B"/>
    <w:rsid w:val="006149C4"/>
    <w:rsid w:val="00616540"/>
    <w:rsid w:val="00617391"/>
    <w:rsid w:val="00622910"/>
    <w:rsid w:val="00622F46"/>
    <w:rsid w:val="00624E40"/>
    <w:rsid w:val="00625339"/>
    <w:rsid w:val="0062573D"/>
    <w:rsid w:val="006325EE"/>
    <w:rsid w:val="00636E3F"/>
    <w:rsid w:val="006378E6"/>
    <w:rsid w:val="0064540A"/>
    <w:rsid w:val="006469A3"/>
    <w:rsid w:val="00652DED"/>
    <w:rsid w:val="00655624"/>
    <w:rsid w:val="00655AB0"/>
    <w:rsid w:val="00656116"/>
    <w:rsid w:val="006576DE"/>
    <w:rsid w:val="00671135"/>
    <w:rsid w:val="00674D16"/>
    <w:rsid w:val="006760EE"/>
    <w:rsid w:val="006805E3"/>
    <w:rsid w:val="006828A5"/>
    <w:rsid w:val="0068315E"/>
    <w:rsid w:val="00684734"/>
    <w:rsid w:val="00686030"/>
    <w:rsid w:val="006942A3"/>
    <w:rsid w:val="00694C4C"/>
    <w:rsid w:val="006A10D6"/>
    <w:rsid w:val="006A2514"/>
    <w:rsid w:val="006B1049"/>
    <w:rsid w:val="006B4BF1"/>
    <w:rsid w:val="006B6971"/>
    <w:rsid w:val="006C30A7"/>
    <w:rsid w:val="006C5C2B"/>
    <w:rsid w:val="006C70A7"/>
    <w:rsid w:val="006D1C1C"/>
    <w:rsid w:val="006E5667"/>
    <w:rsid w:val="006F2B5C"/>
    <w:rsid w:val="006F6BF3"/>
    <w:rsid w:val="007116ED"/>
    <w:rsid w:val="00713BED"/>
    <w:rsid w:val="007170D8"/>
    <w:rsid w:val="00717CA5"/>
    <w:rsid w:val="007233C1"/>
    <w:rsid w:val="007242E1"/>
    <w:rsid w:val="007352EC"/>
    <w:rsid w:val="00735DCC"/>
    <w:rsid w:val="0074195B"/>
    <w:rsid w:val="00744E66"/>
    <w:rsid w:val="0074627F"/>
    <w:rsid w:val="00751C0F"/>
    <w:rsid w:val="007600D0"/>
    <w:rsid w:val="00760299"/>
    <w:rsid w:val="007721DB"/>
    <w:rsid w:val="00774FB3"/>
    <w:rsid w:val="007759C0"/>
    <w:rsid w:val="00776846"/>
    <w:rsid w:val="00780102"/>
    <w:rsid w:val="00783E23"/>
    <w:rsid w:val="007849C8"/>
    <w:rsid w:val="00784D95"/>
    <w:rsid w:val="00787403"/>
    <w:rsid w:val="00791DAA"/>
    <w:rsid w:val="007921B2"/>
    <w:rsid w:val="00792236"/>
    <w:rsid w:val="00792418"/>
    <w:rsid w:val="007935EF"/>
    <w:rsid w:val="0079578C"/>
    <w:rsid w:val="007A16D2"/>
    <w:rsid w:val="007A2EF3"/>
    <w:rsid w:val="007A3C57"/>
    <w:rsid w:val="007B4121"/>
    <w:rsid w:val="007B451D"/>
    <w:rsid w:val="007B522C"/>
    <w:rsid w:val="007B587D"/>
    <w:rsid w:val="007C2EDE"/>
    <w:rsid w:val="007C395A"/>
    <w:rsid w:val="007C3EE9"/>
    <w:rsid w:val="007C6221"/>
    <w:rsid w:val="007C718E"/>
    <w:rsid w:val="007D692F"/>
    <w:rsid w:val="007D7D2A"/>
    <w:rsid w:val="007E3E62"/>
    <w:rsid w:val="007E5108"/>
    <w:rsid w:val="007E665B"/>
    <w:rsid w:val="007E7683"/>
    <w:rsid w:val="007F040A"/>
    <w:rsid w:val="007F3773"/>
    <w:rsid w:val="007F422A"/>
    <w:rsid w:val="007F49AB"/>
    <w:rsid w:val="00801820"/>
    <w:rsid w:val="00803AEB"/>
    <w:rsid w:val="00804817"/>
    <w:rsid w:val="0080655C"/>
    <w:rsid w:val="00810F8E"/>
    <w:rsid w:val="00835D62"/>
    <w:rsid w:val="00836EE8"/>
    <w:rsid w:val="0084445D"/>
    <w:rsid w:val="00844D49"/>
    <w:rsid w:val="00846F0A"/>
    <w:rsid w:val="00851242"/>
    <w:rsid w:val="00861372"/>
    <w:rsid w:val="008673FD"/>
    <w:rsid w:val="008752F6"/>
    <w:rsid w:val="00880DA7"/>
    <w:rsid w:val="00884C29"/>
    <w:rsid w:val="008864B3"/>
    <w:rsid w:val="008876FE"/>
    <w:rsid w:val="00887D47"/>
    <w:rsid w:val="00892B50"/>
    <w:rsid w:val="008938A0"/>
    <w:rsid w:val="008962EC"/>
    <w:rsid w:val="008971BD"/>
    <w:rsid w:val="008A176A"/>
    <w:rsid w:val="008A3AB4"/>
    <w:rsid w:val="008A4438"/>
    <w:rsid w:val="008A4E64"/>
    <w:rsid w:val="008A6F3C"/>
    <w:rsid w:val="008A7B4A"/>
    <w:rsid w:val="008B0BAB"/>
    <w:rsid w:val="008B357A"/>
    <w:rsid w:val="008B3D7B"/>
    <w:rsid w:val="008B40BC"/>
    <w:rsid w:val="008B64D7"/>
    <w:rsid w:val="008C1E7D"/>
    <w:rsid w:val="008C404D"/>
    <w:rsid w:val="008D36BA"/>
    <w:rsid w:val="008D7075"/>
    <w:rsid w:val="008E35C2"/>
    <w:rsid w:val="008E4688"/>
    <w:rsid w:val="008E76BD"/>
    <w:rsid w:val="008F215E"/>
    <w:rsid w:val="008F23A3"/>
    <w:rsid w:val="008F32EB"/>
    <w:rsid w:val="008F735F"/>
    <w:rsid w:val="00915A5B"/>
    <w:rsid w:val="009171B1"/>
    <w:rsid w:val="00922A04"/>
    <w:rsid w:val="00927A4C"/>
    <w:rsid w:val="009329EC"/>
    <w:rsid w:val="00934E0D"/>
    <w:rsid w:val="009434B0"/>
    <w:rsid w:val="009445CD"/>
    <w:rsid w:val="0095099B"/>
    <w:rsid w:val="00954203"/>
    <w:rsid w:val="00955D38"/>
    <w:rsid w:val="00960765"/>
    <w:rsid w:val="00963379"/>
    <w:rsid w:val="00966D47"/>
    <w:rsid w:val="00972E74"/>
    <w:rsid w:val="009770C5"/>
    <w:rsid w:val="00982197"/>
    <w:rsid w:val="009830AE"/>
    <w:rsid w:val="0098357F"/>
    <w:rsid w:val="00990A04"/>
    <w:rsid w:val="00991931"/>
    <w:rsid w:val="00992174"/>
    <w:rsid w:val="00992AA9"/>
    <w:rsid w:val="009934CA"/>
    <w:rsid w:val="009A2D7E"/>
    <w:rsid w:val="009A4DD0"/>
    <w:rsid w:val="009D15F1"/>
    <w:rsid w:val="009D1C8B"/>
    <w:rsid w:val="009D2882"/>
    <w:rsid w:val="009D335E"/>
    <w:rsid w:val="009D77E2"/>
    <w:rsid w:val="009D7C12"/>
    <w:rsid w:val="009D7DC2"/>
    <w:rsid w:val="009E193C"/>
    <w:rsid w:val="009F159B"/>
    <w:rsid w:val="009F1891"/>
    <w:rsid w:val="00A014B6"/>
    <w:rsid w:val="00A107AD"/>
    <w:rsid w:val="00A10ECB"/>
    <w:rsid w:val="00A11D5F"/>
    <w:rsid w:val="00A1541A"/>
    <w:rsid w:val="00A15EB3"/>
    <w:rsid w:val="00A169B4"/>
    <w:rsid w:val="00A20D1F"/>
    <w:rsid w:val="00A3495C"/>
    <w:rsid w:val="00A371F9"/>
    <w:rsid w:val="00A43555"/>
    <w:rsid w:val="00A445A3"/>
    <w:rsid w:val="00A4720D"/>
    <w:rsid w:val="00A51E0E"/>
    <w:rsid w:val="00A51EEB"/>
    <w:rsid w:val="00A56AED"/>
    <w:rsid w:val="00A6171E"/>
    <w:rsid w:val="00A61CBE"/>
    <w:rsid w:val="00A624F6"/>
    <w:rsid w:val="00A64B3B"/>
    <w:rsid w:val="00A67667"/>
    <w:rsid w:val="00A73680"/>
    <w:rsid w:val="00A74D8F"/>
    <w:rsid w:val="00A822CC"/>
    <w:rsid w:val="00A82B0A"/>
    <w:rsid w:val="00A85E94"/>
    <w:rsid w:val="00A8717C"/>
    <w:rsid w:val="00A92256"/>
    <w:rsid w:val="00AA0981"/>
    <w:rsid w:val="00AA247D"/>
    <w:rsid w:val="00AA7B73"/>
    <w:rsid w:val="00AA7FD8"/>
    <w:rsid w:val="00AB08AD"/>
    <w:rsid w:val="00AB1D60"/>
    <w:rsid w:val="00AB272D"/>
    <w:rsid w:val="00AB549F"/>
    <w:rsid w:val="00AC194A"/>
    <w:rsid w:val="00AC4571"/>
    <w:rsid w:val="00AC54B7"/>
    <w:rsid w:val="00AC5FEF"/>
    <w:rsid w:val="00AC7DDB"/>
    <w:rsid w:val="00AD00CB"/>
    <w:rsid w:val="00AE7CFD"/>
    <w:rsid w:val="00AF4F8C"/>
    <w:rsid w:val="00AF7C2F"/>
    <w:rsid w:val="00B00CDD"/>
    <w:rsid w:val="00B0299E"/>
    <w:rsid w:val="00B03FB8"/>
    <w:rsid w:val="00B156A0"/>
    <w:rsid w:val="00B16163"/>
    <w:rsid w:val="00B21527"/>
    <w:rsid w:val="00B2331F"/>
    <w:rsid w:val="00B26799"/>
    <w:rsid w:val="00B27244"/>
    <w:rsid w:val="00B3122B"/>
    <w:rsid w:val="00B32240"/>
    <w:rsid w:val="00B34C7C"/>
    <w:rsid w:val="00B35014"/>
    <w:rsid w:val="00B35AE6"/>
    <w:rsid w:val="00B404B6"/>
    <w:rsid w:val="00B445AA"/>
    <w:rsid w:val="00B451D5"/>
    <w:rsid w:val="00B50980"/>
    <w:rsid w:val="00B51208"/>
    <w:rsid w:val="00B52F67"/>
    <w:rsid w:val="00B56DBD"/>
    <w:rsid w:val="00B64C3F"/>
    <w:rsid w:val="00B72BE6"/>
    <w:rsid w:val="00B74C0E"/>
    <w:rsid w:val="00B77A9A"/>
    <w:rsid w:val="00B8159E"/>
    <w:rsid w:val="00B8295A"/>
    <w:rsid w:val="00B843B3"/>
    <w:rsid w:val="00B84C38"/>
    <w:rsid w:val="00B85918"/>
    <w:rsid w:val="00B86C89"/>
    <w:rsid w:val="00B90C43"/>
    <w:rsid w:val="00B94DC0"/>
    <w:rsid w:val="00B95CCD"/>
    <w:rsid w:val="00B970CB"/>
    <w:rsid w:val="00BA4D4B"/>
    <w:rsid w:val="00BB3C5E"/>
    <w:rsid w:val="00BB3F55"/>
    <w:rsid w:val="00BB68AA"/>
    <w:rsid w:val="00BB72FB"/>
    <w:rsid w:val="00BC132E"/>
    <w:rsid w:val="00BC5F5B"/>
    <w:rsid w:val="00BD360D"/>
    <w:rsid w:val="00BD54EA"/>
    <w:rsid w:val="00BD5E45"/>
    <w:rsid w:val="00BD7CF1"/>
    <w:rsid w:val="00BE2AEF"/>
    <w:rsid w:val="00BE4540"/>
    <w:rsid w:val="00BE6333"/>
    <w:rsid w:val="00BE68AE"/>
    <w:rsid w:val="00BF04FD"/>
    <w:rsid w:val="00BF3B85"/>
    <w:rsid w:val="00BF3F52"/>
    <w:rsid w:val="00BF73C3"/>
    <w:rsid w:val="00C00321"/>
    <w:rsid w:val="00C04BED"/>
    <w:rsid w:val="00C06A9F"/>
    <w:rsid w:val="00C1095C"/>
    <w:rsid w:val="00C11B25"/>
    <w:rsid w:val="00C12D27"/>
    <w:rsid w:val="00C25103"/>
    <w:rsid w:val="00C30977"/>
    <w:rsid w:val="00C31DE3"/>
    <w:rsid w:val="00C35125"/>
    <w:rsid w:val="00C41582"/>
    <w:rsid w:val="00C47726"/>
    <w:rsid w:val="00C54265"/>
    <w:rsid w:val="00C56B0A"/>
    <w:rsid w:val="00C669C7"/>
    <w:rsid w:val="00C67A47"/>
    <w:rsid w:val="00C70611"/>
    <w:rsid w:val="00C75897"/>
    <w:rsid w:val="00C7747E"/>
    <w:rsid w:val="00C83359"/>
    <w:rsid w:val="00C8404D"/>
    <w:rsid w:val="00C90080"/>
    <w:rsid w:val="00C9207A"/>
    <w:rsid w:val="00C922EB"/>
    <w:rsid w:val="00C9232F"/>
    <w:rsid w:val="00C92E92"/>
    <w:rsid w:val="00C93347"/>
    <w:rsid w:val="00C94DF7"/>
    <w:rsid w:val="00C969CF"/>
    <w:rsid w:val="00CA0006"/>
    <w:rsid w:val="00CA4B7E"/>
    <w:rsid w:val="00CA6C79"/>
    <w:rsid w:val="00CB3BDE"/>
    <w:rsid w:val="00CC4244"/>
    <w:rsid w:val="00CD1A55"/>
    <w:rsid w:val="00CD2A00"/>
    <w:rsid w:val="00CD39AE"/>
    <w:rsid w:val="00CD5A55"/>
    <w:rsid w:val="00CD7283"/>
    <w:rsid w:val="00CE66BB"/>
    <w:rsid w:val="00CF32D5"/>
    <w:rsid w:val="00CF7A26"/>
    <w:rsid w:val="00D007CC"/>
    <w:rsid w:val="00D05382"/>
    <w:rsid w:val="00D07C3A"/>
    <w:rsid w:val="00D13C5F"/>
    <w:rsid w:val="00D152DF"/>
    <w:rsid w:val="00D16D70"/>
    <w:rsid w:val="00D22FBF"/>
    <w:rsid w:val="00D3247C"/>
    <w:rsid w:val="00D32BBA"/>
    <w:rsid w:val="00D32E6B"/>
    <w:rsid w:val="00D35E4C"/>
    <w:rsid w:val="00D44075"/>
    <w:rsid w:val="00D44362"/>
    <w:rsid w:val="00D52FB8"/>
    <w:rsid w:val="00D57169"/>
    <w:rsid w:val="00D630C0"/>
    <w:rsid w:val="00D81CB4"/>
    <w:rsid w:val="00D82CE5"/>
    <w:rsid w:val="00D909DA"/>
    <w:rsid w:val="00D91FA7"/>
    <w:rsid w:val="00D91FF7"/>
    <w:rsid w:val="00D93142"/>
    <w:rsid w:val="00D94B31"/>
    <w:rsid w:val="00D95515"/>
    <w:rsid w:val="00DA1FFA"/>
    <w:rsid w:val="00DA257B"/>
    <w:rsid w:val="00DA3550"/>
    <w:rsid w:val="00DA414B"/>
    <w:rsid w:val="00DA6705"/>
    <w:rsid w:val="00DB0FBB"/>
    <w:rsid w:val="00DB112C"/>
    <w:rsid w:val="00DB303A"/>
    <w:rsid w:val="00DB318E"/>
    <w:rsid w:val="00DB3EFD"/>
    <w:rsid w:val="00DC4FE9"/>
    <w:rsid w:val="00DC52AD"/>
    <w:rsid w:val="00DC57B8"/>
    <w:rsid w:val="00DD0268"/>
    <w:rsid w:val="00DE438E"/>
    <w:rsid w:val="00DE6C23"/>
    <w:rsid w:val="00DF3B56"/>
    <w:rsid w:val="00DF4565"/>
    <w:rsid w:val="00DF4B16"/>
    <w:rsid w:val="00DF5239"/>
    <w:rsid w:val="00E01317"/>
    <w:rsid w:val="00E01E76"/>
    <w:rsid w:val="00E0325C"/>
    <w:rsid w:val="00E111C8"/>
    <w:rsid w:val="00E11FD6"/>
    <w:rsid w:val="00E1393A"/>
    <w:rsid w:val="00E24CCC"/>
    <w:rsid w:val="00E2792B"/>
    <w:rsid w:val="00E31C92"/>
    <w:rsid w:val="00E32F47"/>
    <w:rsid w:val="00E3395A"/>
    <w:rsid w:val="00E3427A"/>
    <w:rsid w:val="00E35269"/>
    <w:rsid w:val="00E35A5E"/>
    <w:rsid w:val="00E414E4"/>
    <w:rsid w:val="00E433A1"/>
    <w:rsid w:val="00E43F24"/>
    <w:rsid w:val="00E5075A"/>
    <w:rsid w:val="00E53949"/>
    <w:rsid w:val="00E563F3"/>
    <w:rsid w:val="00E6258B"/>
    <w:rsid w:val="00E724A0"/>
    <w:rsid w:val="00E81AFB"/>
    <w:rsid w:val="00E84B4F"/>
    <w:rsid w:val="00E85087"/>
    <w:rsid w:val="00EA251C"/>
    <w:rsid w:val="00EA2878"/>
    <w:rsid w:val="00EA2F87"/>
    <w:rsid w:val="00EA3C62"/>
    <w:rsid w:val="00EA53B4"/>
    <w:rsid w:val="00EB0C8B"/>
    <w:rsid w:val="00EC02F6"/>
    <w:rsid w:val="00EC3E49"/>
    <w:rsid w:val="00EC58DA"/>
    <w:rsid w:val="00EC67B8"/>
    <w:rsid w:val="00EC7497"/>
    <w:rsid w:val="00EC7A0F"/>
    <w:rsid w:val="00EC7D0D"/>
    <w:rsid w:val="00ED409F"/>
    <w:rsid w:val="00ED50BF"/>
    <w:rsid w:val="00ED7F7A"/>
    <w:rsid w:val="00EE1FFA"/>
    <w:rsid w:val="00EE3058"/>
    <w:rsid w:val="00EE312B"/>
    <w:rsid w:val="00EE5232"/>
    <w:rsid w:val="00EF0032"/>
    <w:rsid w:val="00EF2C4A"/>
    <w:rsid w:val="00EF32CA"/>
    <w:rsid w:val="00F01E91"/>
    <w:rsid w:val="00F0311D"/>
    <w:rsid w:val="00F035CA"/>
    <w:rsid w:val="00F044C9"/>
    <w:rsid w:val="00F055FF"/>
    <w:rsid w:val="00F11BEC"/>
    <w:rsid w:val="00F135E3"/>
    <w:rsid w:val="00F16BB6"/>
    <w:rsid w:val="00F20B6D"/>
    <w:rsid w:val="00F20EFA"/>
    <w:rsid w:val="00F21874"/>
    <w:rsid w:val="00F25D6E"/>
    <w:rsid w:val="00F27364"/>
    <w:rsid w:val="00F2756A"/>
    <w:rsid w:val="00F3146D"/>
    <w:rsid w:val="00F3377C"/>
    <w:rsid w:val="00F367D5"/>
    <w:rsid w:val="00F40ECD"/>
    <w:rsid w:val="00F43B21"/>
    <w:rsid w:val="00F50CC4"/>
    <w:rsid w:val="00F52F40"/>
    <w:rsid w:val="00F567A2"/>
    <w:rsid w:val="00F56A79"/>
    <w:rsid w:val="00F615DB"/>
    <w:rsid w:val="00F63256"/>
    <w:rsid w:val="00F6404E"/>
    <w:rsid w:val="00F640C8"/>
    <w:rsid w:val="00F66130"/>
    <w:rsid w:val="00F70816"/>
    <w:rsid w:val="00F74079"/>
    <w:rsid w:val="00F8262A"/>
    <w:rsid w:val="00F8343C"/>
    <w:rsid w:val="00F86647"/>
    <w:rsid w:val="00F87C98"/>
    <w:rsid w:val="00FA0C75"/>
    <w:rsid w:val="00FA5948"/>
    <w:rsid w:val="00FA6AF4"/>
    <w:rsid w:val="00FA7671"/>
    <w:rsid w:val="00FB09FA"/>
    <w:rsid w:val="00FB2BA8"/>
    <w:rsid w:val="00FB3074"/>
    <w:rsid w:val="00FC2844"/>
    <w:rsid w:val="00FC42C0"/>
    <w:rsid w:val="00FC7ACD"/>
    <w:rsid w:val="00FD2B11"/>
    <w:rsid w:val="00FF0414"/>
    <w:rsid w:val="00FF1A2C"/>
    <w:rsid w:val="00FF2478"/>
    <w:rsid w:val="00FF3D34"/>
    <w:rsid w:val="00FF508C"/>
    <w:rsid w:val="00FF7380"/>
    <w:rsid w:val="00FF7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05C9E70"/>
  <w15:chartTrackingRefBased/>
  <w15:docId w15:val="{33CEFF04-A70F-4A7C-A3AB-67BA431C6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32EB"/>
    <w:pPr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D2B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865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1CB4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632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unhideWhenUsed/>
    <w:qFormat/>
    <w:rsid w:val="00B94D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6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58F"/>
  </w:style>
  <w:style w:type="paragraph" w:styleId="Footer">
    <w:name w:val="footer"/>
    <w:basedOn w:val="Normal"/>
    <w:link w:val="FooterChar"/>
    <w:uiPriority w:val="99"/>
    <w:unhideWhenUsed/>
    <w:rsid w:val="00586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58F"/>
  </w:style>
  <w:style w:type="character" w:customStyle="1" w:styleId="Heading1Char">
    <w:name w:val="Heading 1 Char"/>
    <w:basedOn w:val="DefaultParagraphFont"/>
    <w:link w:val="Heading1"/>
    <w:uiPriority w:val="9"/>
    <w:rsid w:val="00FD2B11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65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65611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419"/>
    </w:rPr>
  </w:style>
  <w:style w:type="table" w:styleId="PlainTable3">
    <w:name w:val="Plain Table 3"/>
    <w:basedOn w:val="TableNormal"/>
    <w:uiPriority w:val="43"/>
    <w:rsid w:val="0065611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0F114E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D81CB4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ListParagraph">
    <w:name w:val="List Paragraph"/>
    <w:basedOn w:val="Normal"/>
    <w:uiPriority w:val="34"/>
    <w:qFormat/>
    <w:rsid w:val="00AE7CFD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F632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F632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25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9434B0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C1E7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C1E7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C1E7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1731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1731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17312"/>
    <w:rPr>
      <w:vertAlign w:val="superscript"/>
    </w:rPr>
  </w:style>
  <w:style w:type="character" w:styleId="SubtleEmphasis">
    <w:name w:val="Subtle Emphasis"/>
    <w:basedOn w:val="DefaultParagraphFont"/>
    <w:uiPriority w:val="19"/>
    <w:qFormat/>
    <w:rsid w:val="00E5075A"/>
    <w:rPr>
      <w:rFonts w:asciiTheme="majorHAnsi" w:hAnsiTheme="majorHAnsi"/>
      <w:i/>
      <w:iCs/>
      <w:color w:val="auto"/>
      <w:sz w:val="28"/>
    </w:rPr>
  </w:style>
  <w:style w:type="table" w:styleId="GridTable1Light-Accent1">
    <w:name w:val="Grid Table 1 Light Accent 1"/>
    <w:basedOn w:val="TableNormal"/>
    <w:uiPriority w:val="46"/>
    <w:rsid w:val="00004D4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7Colorful-Accent1">
    <w:name w:val="Grid Table 7 Colorful Accent 1"/>
    <w:basedOn w:val="TableNormal"/>
    <w:uiPriority w:val="52"/>
    <w:rsid w:val="00934E0D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leGrid">
    <w:name w:val="Table Grid"/>
    <w:basedOn w:val="TableNormal"/>
    <w:uiPriority w:val="39"/>
    <w:rsid w:val="00461A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rsid w:val="0095420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NoSpacing">
    <w:name w:val="No Spacing"/>
    <w:uiPriority w:val="1"/>
    <w:rsid w:val="00C8404D"/>
    <w:pPr>
      <w:spacing w:after="0" w:line="240" w:lineRule="auto"/>
      <w:jc w:val="both"/>
    </w:pPr>
  </w:style>
  <w:style w:type="paragraph" w:styleId="Title">
    <w:name w:val="Title"/>
    <w:basedOn w:val="Normal"/>
    <w:next w:val="Normal"/>
    <w:link w:val="TitleChar"/>
    <w:autoRedefine/>
    <w:uiPriority w:val="10"/>
    <w:qFormat/>
    <w:rsid w:val="00590D3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D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E724A0"/>
    <w:pPr>
      <w:numPr>
        <w:ilvl w:val="1"/>
      </w:numPr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724A0"/>
    <w:rPr>
      <w:rFonts w:eastAsiaTheme="minorEastAsia"/>
      <w:spacing w:val="15"/>
    </w:rPr>
  </w:style>
  <w:style w:type="character" w:styleId="Emphasis">
    <w:name w:val="Emphasis"/>
    <w:basedOn w:val="DefaultParagraphFont"/>
    <w:uiPriority w:val="20"/>
    <w:qFormat/>
    <w:rsid w:val="00590D30"/>
    <w:rPr>
      <w:i/>
      <w:iCs/>
    </w:rPr>
  </w:style>
  <w:style w:type="character" w:styleId="IntenseEmphasis">
    <w:name w:val="Intense Emphasis"/>
    <w:basedOn w:val="DefaultParagraphFont"/>
    <w:uiPriority w:val="21"/>
    <w:rsid w:val="00590D30"/>
    <w:rPr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DC0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enlaces">
    <w:name w:val="enlaces"/>
    <w:basedOn w:val="Normal"/>
    <w:next w:val="Normal"/>
    <w:autoRedefine/>
    <w:qFormat/>
    <w:rsid w:val="00C31DE3"/>
    <w:pPr>
      <w:spacing w:after="0" w:line="240" w:lineRule="auto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D6928"/>
    <w:pPr>
      <w:spacing w:after="200" w:line="240" w:lineRule="auto"/>
      <w:jc w:val="left"/>
    </w:pPr>
    <w:rPr>
      <w:rFonts w:ascii="Arial" w:hAnsi="Arial" w:cs="Arial"/>
      <w:b/>
      <w:iCs/>
      <w:szCs w:val="18"/>
      <w:lang w:val="es-EC"/>
    </w:rPr>
  </w:style>
  <w:style w:type="character" w:customStyle="1" w:styleId="CaptionChar">
    <w:name w:val="Caption Char"/>
    <w:basedOn w:val="DefaultParagraphFont"/>
    <w:link w:val="Caption"/>
    <w:uiPriority w:val="35"/>
    <w:rsid w:val="002D6928"/>
    <w:rPr>
      <w:rFonts w:ascii="Arial" w:hAnsi="Arial" w:cs="Arial"/>
      <w:b/>
      <w:iCs/>
      <w:szCs w:val="18"/>
      <w:lang w:val="es-EC"/>
    </w:rPr>
  </w:style>
  <w:style w:type="paragraph" w:customStyle="1" w:styleId="Texto">
    <w:name w:val="Texto"/>
    <w:basedOn w:val="Normal"/>
    <w:link w:val="TextoCar"/>
    <w:qFormat/>
    <w:rsid w:val="004A5DF1"/>
    <w:pPr>
      <w:spacing w:line="360" w:lineRule="auto"/>
    </w:pPr>
    <w:rPr>
      <w:rFonts w:ascii="Arial" w:hAnsi="Arial" w:cs="Arial"/>
      <w:lang w:val="es-EC"/>
    </w:rPr>
  </w:style>
  <w:style w:type="character" w:customStyle="1" w:styleId="TextoCar">
    <w:name w:val="Texto Car"/>
    <w:basedOn w:val="DefaultParagraphFont"/>
    <w:link w:val="Texto"/>
    <w:rsid w:val="004A5DF1"/>
    <w:rPr>
      <w:rFonts w:ascii="Arial" w:hAnsi="Arial" w:cs="Arial"/>
      <w:lang w:val="es-EC"/>
    </w:rPr>
  </w:style>
  <w:style w:type="paragraph" w:styleId="TOCHeading">
    <w:name w:val="TOC Heading"/>
    <w:basedOn w:val="Heading1"/>
    <w:next w:val="Normal"/>
    <w:uiPriority w:val="39"/>
    <w:unhideWhenUsed/>
    <w:qFormat/>
    <w:rsid w:val="00CB3BDE"/>
    <w:pPr>
      <w:jc w:val="left"/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B3B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B3BD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B3BD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30.png"/><Relationship Id="rId21" Type="http://schemas.openxmlformats.org/officeDocument/2006/relationships/image" Target="media/image11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hyperlink" Target="https://github.com/mark-toma/MyoMe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2.png"/><Relationship Id="rId54" Type="http://schemas.openxmlformats.org/officeDocument/2006/relationships/hyperlink" Target="https://support.getmyo.com/hc/en-us/articles/360018409792-Myo-Connect-SDK-and-firmware-download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hyperlink" Target="https://www.lego.com/en-us/ldd/download" TargetMode="External"/><Relationship Id="rId10" Type="http://schemas.openxmlformats.org/officeDocument/2006/relationships/hyperlink" Target="https://education.lego.com/en-gb/downloads/mindstorms-ev3/software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github.com/mark-toma/MyoMe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hyperlink" Target="https://education.lego.com/en-gb/downloads/mindstorms-ev3/software" TargetMode="External"/><Relationship Id="rId8" Type="http://schemas.openxmlformats.org/officeDocument/2006/relationships/hyperlink" Target="https://support.getmyo.com/hc/en-us/articles/360018409792-Myo-Connect-SDK-and-firmware-downloads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epnecuador-my.sharepoint.com/personal/jonathan_zea_epn_edu_ec/Documents/PROYECTO/documentos/informeProyect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2F477EE-7F04-4DE9-BE15-DA9B805A8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informeProyecto.dotx</Template>
  <TotalTime>372</TotalTime>
  <Pages>12</Pages>
  <Words>1563</Words>
  <Characters>8599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z_tja</dc:creator>
  <cp:keywords/>
  <dc:description/>
  <cp:lastModifiedBy>z_t' jona Zea</cp:lastModifiedBy>
  <cp:revision>55</cp:revision>
  <cp:lastPrinted>2019-02-01T20:49:00Z</cp:lastPrinted>
  <dcterms:created xsi:type="dcterms:W3CDTF">2019-01-29T21:37:00Z</dcterms:created>
  <dcterms:modified xsi:type="dcterms:W3CDTF">2019-02-01T20:49:00Z</dcterms:modified>
</cp:coreProperties>
</file>